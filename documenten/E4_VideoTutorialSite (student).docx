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C8194" w14:textId="3358AA62" w:rsidR="00C35CFD" w:rsidRDefault="00D53449" w:rsidP="00C35CFD">
      <w:pPr>
        <w:pStyle w:val="Hoofdstuktitel"/>
        <w:ind w:left="0" w:firstLine="567"/>
      </w:pPr>
      <w:r>
        <w:t>VideoTutorial Site</w:t>
      </w:r>
    </w:p>
    <w:p w14:paraId="03E406C7" w14:textId="77777777" w:rsidR="00C35CFD" w:rsidRPr="009B5589" w:rsidRDefault="00C35CFD" w:rsidP="00C35CFD">
      <w:pPr>
        <w:pStyle w:val="Plattetekst0"/>
        <w:rPr>
          <w:rFonts w:asciiTheme="minorHAnsi" w:hAnsiTheme="minorHAnsi" w:cstheme="minorHAnsi"/>
        </w:rPr>
      </w:pPr>
    </w:p>
    <w:p w14:paraId="0C5A7136" w14:textId="065F42C7" w:rsidR="00C35CFD" w:rsidRPr="009B5589" w:rsidRDefault="00C35CFD" w:rsidP="00C35CFD">
      <w:pPr>
        <w:pStyle w:val="Plattetekst0"/>
        <w:rPr>
          <w:rFonts w:asciiTheme="minorHAnsi" w:hAnsiTheme="minorHAnsi" w:cstheme="minorHAnsi"/>
        </w:rPr>
      </w:pPr>
      <w:r w:rsidRPr="009B5589">
        <w:rPr>
          <w:rFonts w:asciiTheme="minorHAnsi" w:hAnsiTheme="minorHAnsi" w:cstheme="minorHAnsi"/>
        </w:rPr>
        <w:t>Type opdracht:</w:t>
      </w:r>
      <w:r w:rsidRPr="009B5589">
        <w:rPr>
          <w:rFonts w:asciiTheme="minorHAnsi" w:hAnsiTheme="minorHAnsi" w:cstheme="minorHAnsi"/>
        </w:rPr>
        <w:tab/>
      </w:r>
      <w:r w:rsidRPr="009B5589">
        <w:rPr>
          <w:rFonts w:asciiTheme="minorHAnsi" w:hAnsiTheme="minorHAnsi" w:cstheme="minorHAnsi"/>
        </w:rPr>
        <w:tab/>
      </w:r>
      <w:r w:rsidR="009B5589" w:rsidRPr="009B5589">
        <w:rPr>
          <w:rFonts w:asciiTheme="minorHAnsi" w:hAnsiTheme="minorHAnsi" w:cstheme="minorHAnsi"/>
        </w:rPr>
        <w:t xml:space="preserve">applicatie- en </w:t>
      </w:r>
      <w:proofErr w:type="spellStart"/>
      <w:r w:rsidR="009B5589" w:rsidRPr="009B5589">
        <w:rPr>
          <w:rFonts w:asciiTheme="minorHAnsi" w:hAnsiTheme="minorHAnsi" w:cstheme="minorHAnsi"/>
        </w:rPr>
        <w:t>mediadevelopment</w:t>
      </w:r>
      <w:proofErr w:type="spellEnd"/>
      <w:r w:rsidR="009B5589" w:rsidRPr="009B5589">
        <w:rPr>
          <w:rFonts w:asciiTheme="minorHAnsi" w:hAnsiTheme="minorHAnsi" w:cstheme="minorHAnsi"/>
        </w:rPr>
        <w:t xml:space="preserve"> (web)</w:t>
      </w:r>
    </w:p>
    <w:p w14:paraId="04B5D4BA" w14:textId="496F7252" w:rsidR="00C35CFD" w:rsidRPr="009B5589" w:rsidRDefault="00C35CFD" w:rsidP="00C35CFD">
      <w:pPr>
        <w:pStyle w:val="Plattetekst0"/>
        <w:rPr>
          <w:rFonts w:asciiTheme="minorHAnsi" w:hAnsiTheme="minorHAnsi" w:cstheme="minorHAnsi"/>
        </w:rPr>
      </w:pPr>
      <w:r w:rsidRPr="009B5589">
        <w:rPr>
          <w:rFonts w:asciiTheme="minorHAnsi" w:hAnsiTheme="minorHAnsi" w:cstheme="minorHAnsi"/>
        </w:rPr>
        <w:t>Niveau van de opdracht:</w:t>
      </w:r>
      <w:r w:rsidRPr="009B5589">
        <w:rPr>
          <w:rFonts w:asciiTheme="minorHAnsi" w:hAnsiTheme="minorHAnsi" w:cstheme="minorHAnsi"/>
        </w:rPr>
        <w:tab/>
      </w:r>
      <w:r w:rsidR="00695C23">
        <w:rPr>
          <w:rFonts w:asciiTheme="minorHAnsi" w:hAnsiTheme="minorHAnsi" w:cstheme="minorHAnsi"/>
        </w:rPr>
        <w:t>E</w:t>
      </w:r>
    </w:p>
    <w:p w14:paraId="4EAE8836" w14:textId="77777777" w:rsidR="00C35CFD" w:rsidRPr="009B5589" w:rsidRDefault="00C35CFD" w:rsidP="00C35CFD">
      <w:pPr>
        <w:pStyle w:val="Plattetekst0"/>
        <w:rPr>
          <w:rFonts w:asciiTheme="minorHAnsi" w:hAnsiTheme="minorHAnsi" w:cstheme="minorHAnsi"/>
        </w:rPr>
      </w:pPr>
    </w:p>
    <w:p w14:paraId="26103B3A" w14:textId="77777777" w:rsidR="00F8651E" w:rsidRPr="00F8651E" w:rsidRDefault="00F8651E" w:rsidP="00F8651E">
      <w:pPr>
        <w:pStyle w:val="Plattetekst0"/>
        <w:rPr>
          <w:rFonts w:asciiTheme="minorHAnsi" w:hAnsiTheme="minorHAnsi" w:cstheme="minorHAnsi"/>
          <w:b/>
        </w:rPr>
      </w:pPr>
      <w:r w:rsidRPr="00F8651E">
        <w:rPr>
          <w:rFonts w:asciiTheme="minorHAnsi" w:hAnsiTheme="minorHAnsi" w:cstheme="minorHAnsi"/>
          <w:b/>
        </w:rPr>
        <w:t>Introductie</w:t>
      </w:r>
    </w:p>
    <w:p w14:paraId="57BCE694"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Ik ben Matthijs </w:t>
      </w:r>
      <w:proofErr w:type="spellStart"/>
      <w:r w:rsidRPr="00F8651E">
        <w:rPr>
          <w:rFonts w:asciiTheme="minorHAnsi" w:hAnsiTheme="minorHAnsi" w:cstheme="minorHAnsi"/>
        </w:rPr>
        <w:t>Clasener</w:t>
      </w:r>
      <w:proofErr w:type="spellEnd"/>
      <w:r w:rsidRPr="00F8651E">
        <w:rPr>
          <w:rFonts w:asciiTheme="minorHAnsi" w:hAnsiTheme="minorHAnsi" w:cstheme="minorHAnsi"/>
        </w:rPr>
        <w:t xml:space="preserve"> en ben docent mediavormgeven bij het Grafisch Lyceum Rotterdam. Jarenlang geven wij op het GLR les door middel van readers en zelf heb ik er ook velen geschreven. Maar het werken met software gaat snel en daarnaast wordt helaas het lezen ook minder gedaan. Medio 2015 ben ik daarom begonnen met het maken van korte tutorials die mijn lessen ondersteunen. In eerste instantie maakte ik die video tutorials voornamelijk voor mijn eigen lessen. Studenten vonden dat heel prettig. Zo kon je wat in de les is uitgelegd, op je gemak nog eens nakijken. Of als je een les had gemist even de video bekijken voordat je je vragen ging stellen.</w:t>
      </w:r>
    </w:p>
    <w:p w14:paraId="04E692B0"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1C961207"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In middels bijna drie jaar verder zijn er zo’n 250 tutorials gemaakt. En worden ze niet alleen maar gebruikt in mijn eigen lessen, maar </w:t>
      </w:r>
      <w:proofErr w:type="spellStart"/>
      <w:r w:rsidRPr="00F8651E">
        <w:rPr>
          <w:rFonts w:asciiTheme="minorHAnsi" w:hAnsiTheme="minorHAnsi" w:cstheme="minorHAnsi"/>
        </w:rPr>
        <w:t>schoolbreed</w:t>
      </w:r>
      <w:proofErr w:type="spellEnd"/>
      <w:r w:rsidRPr="00F8651E">
        <w:rPr>
          <w:rFonts w:asciiTheme="minorHAnsi" w:hAnsiTheme="minorHAnsi" w:cstheme="minorHAnsi"/>
        </w:rPr>
        <w:t xml:space="preserve">. Vele docenten en studenten kijken de tutorials. </w:t>
      </w:r>
    </w:p>
    <w:p w14:paraId="443E50D6"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25B007B9" w14:textId="77777777" w:rsidR="00F8651E" w:rsidRPr="00F8651E" w:rsidRDefault="00F8651E" w:rsidP="00F8651E">
      <w:pPr>
        <w:pStyle w:val="Plattetekst0"/>
        <w:rPr>
          <w:rFonts w:asciiTheme="minorHAnsi" w:hAnsiTheme="minorHAnsi" w:cstheme="minorHAnsi"/>
          <w:b/>
        </w:rPr>
      </w:pPr>
      <w:r w:rsidRPr="00F8651E">
        <w:rPr>
          <w:rFonts w:asciiTheme="minorHAnsi" w:hAnsiTheme="minorHAnsi" w:cstheme="minorHAnsi"/>
          <w:b/>
        </w:rPr>
        <w:t>Probleem</w:t>
      </w:r>
    </w:p>
    <w:p w14:paraId="6D24FFD9" w14:textId="72871E9D"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Al deze tutorials staan nu op mijn </w:t>
      </w:r>
      <w:proofErr w:type="spellStart"/>
      <w:r w:rsidRPr="00F8651E">
        <w:rPr>
          <w:rFonts w:asciiTheme="minorHAnsi" w:hAnsiTheme="minorHAnsi" w:cstheme="minorHAnsi"/>
        </w:rPr>
        <w:t>youtube</w:t>
      </w:r>
      <w:proofErr w:type="spellEnd"/>
      <w:r w:rsidRPr="00F8651E">
        <w:rPr>
          <w:rFonts w:asciiTheme="minorHAnsi" w:hAnsiTheme="minorHAnsi" w:cstheme="minorHAnsi"/>
        </w:rPr>
        <w:t xml:space="preserve"> kanaal onder de noemer Learning Software. Diverse </w:t>
      </w:r>
      <w:proofErr w:type="spellStart"/>
      <w:r w:rsidRPr="00F8651E">
        <w:rPr>
          <w:rFonts w:asciiTheme="minorHAnsi" w:hAnsiTheme="minorHAnsi" w:cstheme="minorHAnsi"/>
        </w:rPr>
        <w:t>playlists</w:t>
      </w:r>
      <w:proofErr w:type="spellEnd"/>
      <w:r w:rsidRPr="00F8651E">
        <w:rPr>
          <w:rFonts w:asciiTheme="minorHAnsi" w:hAnsiTheme="minorHAnsi" w:cstheme="minorHAnsi"/>
        </w:rPr>
        <w:t xml:space="preserve"> zorgen voor iets van structuur. Maar echt lekker doorzoekbaar is </w:t>
      </w:r>
      <w:proofErr w:type="spellStart"/>
      <w:r w:rsidRPr="00F8651E">
        <w:rPr>
          <w:rFonts w:asciiTheme="minorHAnsi" w:hAnsiTheme="minorHAnsi" w:cstheme="minorHAnsi"/>
        </w:rPr>
        <w:t>youtube</w:t>
      </w:r>
      <w:proofErr w:type="spellEnd"/>
      <w:r w:rsidRPr="00F8651E">
        <w:rPr>
          <w:rFonts w:asciiTheme="minorHAnsi" w:hAnsiTheme="minorHAnsi" w:cstheme="minorHAnsi"/>
        </w:rPr>
        <w:t xml:space="preserve"> niet. Het zou pret</w:t>
      </w:r>
      <w:r w:rsidR="00D53449">
        <w:rPr>
          <w:rFonts w:asciiTheme="minorHAnsi" w:hAnsiTheme="minorHAnsi" w:cstheme="minorHAnsi"/>
        </w:rPr>
        <w:t>tig zijn dat als de student bin</w:t>
      </w:r>
      <w:r w:rsidRPr="00F8651E">
        <w:rPr>
          <w:rFonts w:asciiTheme="minorHAnsi" w:hAnsiTheme="minorHAnsi" w:cstheme="minorHAnsi"/>
        </w:rPr>
        <w:t xml:space="preserve">nen no time hun juiste tutorial kunnen vinden. </w:t>
      </w:r>
    </w:p>
    <w:p w14:paraId="3F781826"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7D434E6E" w14:textId="77777777" w:rsidR="00F8651E" w:rsidRPr="00F8651E" w:rsidRDefault="00F8651E" w:rsidP="00F8651E">
      <w:pPr>
        <w:pStyle w:val="Plattetekst0"/>
        <w:rPr>
          <w:rFonts w:asciiTheme="minorHAnsi" w:hAnsiTheme="minorHAnsi" w:cstheme="minorHAnsi"/>
          <w:b/>
        </w:rPr>
      </w:pPr>
      <w:r w:rsidRPr="00F8651E">
        <w:rPr>
          <w:rFonts w:asciiTheme="minorHAnsi" w:hAnsiTheme="minorHAnsi" w:cstheme="minorHAnsi"/>
          <w:b/>
        </w:rPr>
        <w:t>Vraag</w:t>
      </w:r>
      <w:bookmarkStart w:id="0" w:name="_GoBack"/>
      <w:bookmarkEnd w:id="0"/>
    </w:p>
    <w:p w14:paraId="1A24CFFE"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Om de video’s heen zou ik graag een schil willen hebben die een beetje aanvoelt als www.Lynda.com of www.pluralsight.com. Een goed gestructureerde weergave van mijn tutorials, die nog wel steeds op </w:t>
      </w:r>
      <w:proofErr w:type="spellStart"/>
      <w:r w:rsidRPr="00F8651E">
        <w:rPr>
          <w:rFonts w:asciiTheme="minorHAnsi" w:hAnsiTheme="minorHAnsi" w:cstheme="minorHAnsi"/>
        </w:rPr>
        <w:t>youtube</w:t>
      </w:r>
      <w:proofErr w:type="spellEnd"/>
      <w:r w:rsidRPr="00F8651E">
        <w:rPr>
          <w:rFonts w:asciiTheme="minorHAnsi" w:hAnsiTheme="minorHAnsi" w:cstheme="minorHAnsi"/>
        </w:rPr>
        <w:t xml:space="preserve"> draaien. Een klein demo opzetje heb ik hier (gemaakt in Adobe </w:t>
      </w:r>
      <w:proofErr w:type="spellStart"/>
      <w:r w:rsidRPr="00F8651E">
        <w:rPr>
          <w:rFonts w:asciiTheme="minorHAnsi" w:hAnsiTheme="minorHAnsi" w:cstheme="minorHAnsi"/>
        </w:rPr>
        <w:t>Muse</w:t>
      </w:r>
      <w:proofErr w:type="spellEnd"/>
      <w:r w:rsidRPr="00F8651E">
        <w:rPr>
          <w:rFonts w:asciiTheme="minorHAnsi" w:hAnsiTheme="minorHAnsi" w:cstheme="minorHAnsi"/>
        </w:rPr>
        <w:t xml:space="preserve">) www.learningsoftware.nl. Al snel bleek dat </w:t>
      </w:r>
      <w:proofErr w:type="spellStart"/>
      <w:r w:rsidRPr="00F8651E">
        <w:rPr>
          <w:rFonts w:asciiTheme="minorHAnsi" w:hAnsiTheme="minorHAnsi" w:cstheme="minorHAnsi"/>
        </w:rPr>
        <w:t>Muse</w:t>
      </w:r>
      <w:proofErr w:type="spellEnd"/>
      <w:r w:rsidRPr="00F8651E">
        <w:rPr>
          <w:rFonts w:asciiTheme="minorHAnsi" w:hAnsiTheme="minorHAnsi" w:cstheme="minorHAnsi"/>
        </w:rPr>
        <w:t xml:space="preserve"> de complexheid die ik zoek niet aan kan.</w:t>
      </w:r>
    </w:p>
    <w:p w14:paraId="114C0AD5"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2D4852C4"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Wat ik graag zou willen dat ik een tutorial reeks, noem het een training, zou kunnen selecteren. Hierna kom ik op een pagina met alle korte hoofdstukjes. Deze hoofdstukjes zijn verwijzingen naar de YouTube tutorials die dan verschijnen in een DIV.</w:t>
      </w:r>
    </w:p>
    <w:p w14:paraId="4A9BE452"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599303B1"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Daarnaast zou het voor mij eenvoudig moeten zijn om een nieuwe reeks op te zetten. Dus een nieuwe training toevoegen, met linkjes naar </w:t>
      </w:r>
      <w:proofErr w:type="spellStart"/>
      <w:r w:rsidRPr="00F8651E">
        <w:rPr>
          <w:rFonts w:asciiTheme="minorHAnsi" w:hAnsiTheme="minorHAnsi" w:cstheme="minorHAnsi"/>
        </w:rPr>
        <w:t>Youtube</w:t>
      </w:r>
      <w:proofErr w:type="spellEnd"/>
      <w:r w:rsidRPr="00F8651E">
        <w:rPr>
          <w:rFonts w:asciiTheme="minorHAnsi" w:hAnsiTheme="minorHAnsi" w:cstheme="minorHAnsi"/>
        </w:rPr>
        <w:t xml:space="preserve"> moet niet te lastig worden.</w:t>
      </w:r>
    </w:p>
    <w:p w14:paraId="78017856"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6B726FAE" w14:textId="77777777" w:rsidR="00F8651E" w:rsidRPr="00F8651E" w:rsidRDefault="00F8651E" w:rsidP="00F8651E">
      <w:pPr>
        <w:pStyle w:val="Plattetekst0"/>
        <w:rPr>
          <w:rFonts w:asciiTheme="minorHAnsi" w:hAnsiTheme="minorHAnsi" w:cstheme="minorHAnsi"/>
          <w:b/>
        </w:rPr>
      </w:pPr>
      <w:r w:rsidRPr="00F8651E">
        <w:rPr>
          <w:rFonts w:asciiTheme="minorHAnsi" w:hAnsiTheme="minorHAnsi" w:cstheme="minorHAnsi"/>
          <w:b/>
        </w:rPr>
        <w:t>Contact</w:t>
      </w:r>
    </w:p>
    <w:p w14:paraId="20334A8B"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Je kan mij benaderen voor een afspraak om de details door te nemen, en sta natuurlijk open voor jullie input:</w:t>
      </w:r>
    </w:p>
    <w:p w14:paraId="6ABF725D"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Matthijs </w:t>
      </w:r>
      <w:proofErr w:type="spellStart"/>
      <w:r w:rsidRPr="00F8651E">
        <w:rPr>
          <w:rFonts w:asciiTheme="minorHAnsi" w:hAnsiTheme="minorHAnsi" w:cstheme="minorHAnsi"/>
        </w:rPr>
        <w:t>Clasener</w:t>
      </w:r>
      <w:proofErr w:type="spellEnd"/>
    </w:p>
    <w:p w14:paraId="4D9338A5"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Docent Mediavormgeven en AV Media</w:t>
      </w:r>
    </w:p>
    <w:p w14:paraId="23F0EA22"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 </w:t>
      </w:r>
    </w:p>
    <w:p w14:paraId="6C52EC2C"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GRAFISCH LYCEUM ROTTERDAM</w:t>
      </w:r>
    </w:p>
    <w:p w14:paraId="443B3B50"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 xml:space="preserve">Heer </w:t>
      </w:r>
      <w:proofErr w:type="spellStart"/>
      <w:r w:rsidRPr="00F8651E">
        <w:rPr>
          <w:rFonts w:asciiTheme="minorHAnsi" w:hAnsiTheme="minorHAnsi" w:cstheme="minorHAnsi"/>
        </w:rPr>
        <w:t>Bokelweg</w:t>
      </w:r>
      <w:proofErr w:type="spellEnd"/>
      <w:r w:rsidRPr="00F8651E">
        <w:rPr>
          <w:rFonts w:asciiTheme="minorHAnsi" w:hAnsiTheme="minorHAnsi" w:cstheme="minorHAnsi"/>
        </w:rPr>
        <w:t xml:space="preserve"> 255, 3032 AD  ROTTERDAM</w:t>
      </w:r>
    </w:p>
    <w:p w14:paraId="2F5F321F"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Postbus 1680, 3000 BR  ROTTERDAM</w:t>
      </w:r>
    </w:p>
    <w:p w14:paraId="7212A2BB"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T.: +31 (0) 88 200 15 55</w:t>
      </w:r>
    </w:p>
    <w:p w14:paraId="4FF9C71C"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T.: +31 (0) 88 200 14 74 (direct)</w:t>
      </w:r>
    </w:p>
    <w:p w14:paraId="3C585BA8" w14:textId="77777777" w:rsidR="00F8651E" w:rsidRPr="00F8651E" w:rsidRDefault="00F8651E" w:rsidP="00F8651E">
      <w:pPr>
        <w:pStyle w:val="Plattetekst0"/>
        <w:rPr>
          <w:rFonts w:asciiTheme="minorHAnsi" w:hAnsiTheme="minorHAnsi" w:cstheme="minorHAnsi"/>
        </w:rPr>
      </w:pPr>
      <w:r w:rsidRPr="00F8651E">
        <w:rPr>
          <w:rFonts w:asciiTheme="minorHAnsi" w:hAnsiTheme="minorHAnsi" w:cstheme="minorHAnsi"/>
        </w:rPr>
        <w:t>clasener@glr.nl</w:t>
      </w:r>
    </w:p>
    <w:p w14:paraId="46A26321" w14:textId="661A9EF2" w:rsidR="00137DB2" w:rsidRPr="009B5589" w:rsidRDefault="00137DB2" w:rsidP="00F8651E">
      <w:pPr>
        <w:pStyle w:val="Plattetekst0"/>
        <w:rPr>
          <w:rFonts w:asciiTheme="minorHAnsi" w:hAnsiTheme="minorHAnsi" w:cstheme="minorHAnsi"/>
          <w:b/>
        </w:rPr>
      </w:pPr>
    </w:p>
    <w:sectPr w:rsidR="00137DB2" w:rsidRPr="009B5589" w:rsidSect="00F06523">
      <w:headerReference w:type="default" r:id="rId11"/>
      <w:footerReference w:type="default" r:id="rId12"/>
      <w:type w:val="continuous"/>
      <w:pgSz w:w="11906" w:h="16838"/>
      <w:pgMar w:top="1418" w:right="849" w:bottom="1701" w:left="2835" w:header="709" w:footer="111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5FB86" w14:textId="77777777" w:rsidR="00DB319F" w:rsidRDefault="00DB319F" w:rsidP="00796C07">
      <w:r>
        <w:separator/>
      </w:r>
    </w:p>
  </w:endnote>
  <w:endnote w:type="continuationSeparator" w:id="0">
    <w:p w14:paraId="5AE4725F" w14:textId="77777777" w:rsidR="00DB319F" w:rsidRDefault="00DB319F" w:rsidP="0079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ecilia LT Std Roman">
    <w:panose1 w:val="00000900000000000000"/>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etaOT-Normal">
    <w:panose1 w:val="02000503040000020004"/>
    <w:charset w:val="00"/>
    <w:family w:val="modern"/>
    <w:notTrueType/>
    <w:pitch w:val="variable"/>
    <w:sig w:usb0="800000AF" w:usb1="4000206B"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E591E" w14:textId="77777777" w:rsidR="00D36B00" w:rsidRDefault="00D36B00" w:rsidP="001322F8">
    <w:pPr>
      <w:pStyle w:val="Plattetekst"/>
    </w:pPr>
  </w:p>
  <w:p w14:paraId="723DB740" w14:textId="77777777" w:rsidR="00D36B00" w:rsidRDefault="00D36B00" w:rsidP="001322F8">
    <w:pPr>
      <w:pStyle w:val="Plattetekst"/>
      <w:tabs>
        <w:tab w:val="left" w:pos="7797"/>
      </w:tabs>
    </w:pPr>
    <w:r>
      <w:tab/>
    </w:r>
    <w:r>
      <w:fldChar w:fldCharType="begin"/>
    </w:r>
    <w:r>
      <w:instrText xml:space="preserve"> PAGE </w:instrText>
    </w:r>
    <w:r>
      <w:fldChar w:fldCharType="separate"/>
    </w:r>
    <w:r w:rsidR="00695C23">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5777A" w14:textId="77777777" w:rsidR="00DB319F" w:rsidRDefault="00DB319F" w:rsidP="00796C07">
      <w:r>
        <w:separator/>
      </w:r>
    </w:p>
  </w:footnote>
  <w:footnote w:type="continuationSeparator" w:id="0">
    <w:p w14:paraId="26202741" w14:textId="77777777" w:rsidR="00DB319F" w:rsidRDefault="00DB319F" w:rsidP="00796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40881" w14:textId="77777777" w:rsidR="00D36B00" w:rsidRDefault="00D36B00" w:rsidP="00796C07">
    <w:pPr>
      <w:pStyle w:val="Koptekst"/>
      <w:ind w:left="0"/>
    </w:pPr>
  </w:p>
  <w:tbl>
    <w:tblPr>
      <w:tblStyle w:val="Tabelraster"/>
      <w:tblW w:w="83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0DF03"/>
      <w:tblLook w:val="04A0" w:firstRow="1" w:lastRow="0" w:firstColumn="1" w:lastColumn="0" w:noHBand="0" w:noVBand="1"/>
    </w:tblPr>
    <w:tblGrid>
      <w:gridCol w:w="8389"/>
    </w:tblGrid>
    <w:tr w:rsidR="00D36B00" w14:paraId="5B242948" w14:textId="77777777" w:rsidTr="00ED2E4D">
      <w:trPr>
        <w:trHeight w:val="355"/>
        <w:tblHeader/>
      </w:trPr>
      <w:tc>
        <w:tcPr>
          <w:tcW w:w="8389" w:type="dxa"/>
          <w:shd w:val="clear" w:color="auto" w:fill="A6CE39"/>
          <w:vAlign w:val="center"/>
        </w:tcPr>
        <w:p w14:paraId="1286DEF5" w14:textId="26EB20D7" w:rsidR="00D36B00" w:rsidRPr="00796C07" w:rsidRDefault="00C35CFD" w:rsidP="00C35CFD">
          <w:pPr>
            <w:pStyle w:val="Readercodekoptekst"/>
            <w:ind w:left="34"/>
          </w:pPr>
          <w:r>
            <w:t>Beroepsopdracht development</w:t>
          </w:r>
          <w:r w:rsidR="009C367C">
            <w:t xml:space="preserve"> (Student)</w:t>
          </w:r>
          <w:r>
            <w:t xml:space="preserve">  </w:t>
          </w:r>
          <w:r w:rsidR="00D36B00" w:rsidRPr="00796C07">
            <w:t xml:space="preserve"> | </w:t>
          </w:r>
          <w:r w:rsidR="00D36B00" w:rsidRPr="008C62FA">
            <w:rPr>
              <w:color w:val="FFFFFF" w:themeColor="background1"/>
            </w:rPr>
            <w:t>GRAFISCH LYCEUM ROTTERDAM</w:t>
          </w:r>
        </w:p>
      </w:tc>
    </w:tr>
  </w:tbl>
  <w:p w14:paraId="1550858D" w14:textId="77777777" w:rsidR="00D36B00" w:rsidRDefault="00D36B00" w:rsidP="00796C07">
    <w:pPr>
      <w:pStyle w:val="Koptekst"/>
      <w:ind w:left="0"/>
    </w:pPr>
    <w:r>
      <w:rPr>
        <w:noProof/>
      </w:rPr>
      <w:drawing>
        <wp:anchor distT="0" distB="0" distL="114300" distR="114300" simplePos="0" relativeHeight="251658240" behindDoc="1" locked="0" layoutInCell="1" allowOverlap="1" wp14:anchorId="72C2F1E9" wp14:editId="3BC772C1">
          <wp:simplePos x="0" y="0"/>
          <wp:positionH relativeFrom="column">
            <wp:posOffset>-942975</wp:posOffset>
          </wp:positionH>
          <wp:positionV relativeFrom="paragraph">
            <wp:posOffset>21590</wp:posOffset>
          </wp:positionV>
          <wp:extent cx="790575" cy="790575"/>
          <wp:effectExtent l="19050" t="0" r="952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90575" cy="79057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6192" behindDoc="0" locked="0" layoutInCell="1" allowOverlap="1" wp14:anchorId="6D8A1A5F" wp14:editId="66229A8E">
              <wp:simplePos x="0" y="0"/>
              <wp:positionH relativeFrom="column">
                <wp:posOffset>-28575</wp:posOffset>
              </wp:positionH>
              <wp:positionV relativeFrom="paragraph">
                <wp:posOffset>69850</wp:posOffset>
              </wp:positionV>
              <wp:extent cx="0" cy="9124950"/>
              <wp:effectExtent l="9525" t="12700" r="9525" b="635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24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4797546"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5pt" to="-2.2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ml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2823006"/>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761EFC90"/>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419EAB3A"/>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563EDCAC"/>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D7D48F3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41CC96C6"/>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21B8D508"/>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46582B80"/>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D858497A"/>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FAB6A400"/>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30F0857"/>
    <w:multiLevelType w:val="hybridMultilevel"/>
    <w:tmpl w:val="24BA4D12"/>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1">
    <w:nsid w:val="04427C81"/>
    <w:multiLevelType w:val="hybridMultilevel"/>
    <w:tmpl w:val="6F4C3292"/>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2">
    <w:nsid w:val="10E97A7F"/>
    <w:multiLevelType w:val="hybridMultilevel"/>
    <w:tmpl w:val="4ABA3860"/>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13">
    <w:nsid w:val="17C35B4F"/>
    <w:multiLevelType w:val="hybridMultilevel"/>
    <w:tmpl w:val="7DAE1440"/>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14">
    <w:nsid w:val="1BCF7A57"/>
    <w:multiLevelType w:val="hybridMultilevel"/>
    <w:tmpl w:val="43C087FC"/>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5">
    <w:nsid w:val="24C1427A"/>
    <w:multiLevelType w:val="hybridMultilevel"/>
    <w:tmpl w:val="0F76949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97D6045"/>
    <w:multiLevelType w:val="hybridMultilevel"/>
    <w:tmpl w:val="E7681A7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7">
    <w:nsid w:val="2C6F5212"/>
    <w:multiLevelType w:val="hybridMultilevel"/>
    <w:tmpl w:val="9FCCF1C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nsid w:val="341B325B"/>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36FF1E6A"/>
    <w:multiLevelType w:val="hybridMultilevel"/>
    <w:tmpl w:val="082E1950"/>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20">
    <w:nsid w:val="38DF0047"/>
    <w:multiLevelType w:val="hybridMultilevel"/>
    <w:tmpl w:val="C3422ED2"/>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21">
    <w:nsid w:val="3CF4148E"/>
    <w:multiLevelType w:val="hybridMultilevel"/>
    <w:tmpl w:val="98BC007C"/>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2">
    <w:nsid w:val="3F321CF9"/>
    <w:multiLevelType w:val="hybridMultilevel"/>
    <w:tmpl w:val="88E8B08C"/>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23">
    <w:nsid w:val="41910D43"/>
    <w:multiLevelType w:val="hybridMultilevel"/>
    <w:tmpl w:val="6D7C9C6C"/>
    <w:lvl w:ilvl="0" w:tplc="04130003">
      <w:start w:val="1"/>
      <w:numFmt w:val="bullet"/>
      <w:lvlText w:val="o"/>
      <w:lvlJc w:val="left"/>
      <w:pPr>
        <w:ind w:left="2007" w:hanging="360"/>
      </w:pPr>
      <w:rPr>
        <w:rFonts w:ascii="Courier New" w:hAnsi="Courier New" w:cs="Courier New" w:hint="default"/>
      </w:rPr>
    </w:lvl>
    <w:lvl w:ilvl="1" w:tplc="04130003">
      <w:start w:val="1"/>
      <w:numFmt w:val="bullet"/>
      <w:lvlText w:val="o"/>
      <w:lvlJc w:val="left"/>
      <w:pPr>
        <w:ind w:left="2727" w:hanging="360"/>
      </w:pPr>
      <w:rPr>
        <w:rFonts w:ascii="Courier New" w:hAnsi="Courier New" w:cs="Courier New" w:hint="default"/>
      </w:rPr>
    </w:lvl>
    <w:lvl w:ilvl="2" w:tplc="04130005" w:tentative="1">
      <w:start w:val="1"/>
      <w:numFmt w:val="bullet"/>
      <w:lvlText w:val=""/>
      <w:lvlJc w:val="left"/>
      <w:pPr>
        <w:ind w:left="3447" w:hanging="360"/>
      </w:pPr>
      <w:rPr>
        <w:rFonts w:ascii="Wingdings" w:hAnsi="Wingdings" w:hint="default"/>
      </w:rPr>
    </w:lvl>
    <w:lvl w:ilvl="3" w:tplc="04130001" w:tentative="1">
      <w:start w:val="1"/>
      <w:numFmt w:val="bullet"/>
      <w:lvlText w:val=""/>
      <w:lvlJc w:val="left"/>
      <w:pPr>
        <w:ind w:left="4167" w:hanging="360"/>
      </w:pPr>
      <w:rPr>
        <w:rFonts w:ascii="Symbol" w:hAnsi="Symbol" w:hint="default"/>
      </w:rPr>
    </w:lvl>
    <w:lvl w:ilvl="4" w:tplc="04130003" w:tentative="1">
      <w:start w:val="1"/>
      <w:numFmt w:val="bullet"/>
      <w:lvlText w:val="o"/>
      <w:lvlJc w:val="left"/>
      <w:pPr>
        <w:ind w:left="4887" w:hanging="360"/>
      </w:pPr>
      <w:rPr>
        <w:rFonts w:ascii="Courier New" w:hAnsi="Courier New" w:cs="Courier New" w:hint="default"/>
      </w:rPr>
    </w:lvl>
    <w:lvl w:ilvl="5" w:tplc="04130005" w:tentative="1">
      <w:start w:val="1"/>
      <w:numFmt w:val="bullet"/>
      <w:lvlText w:val=""/>
      <w:lvlJc w:val="left"/>
      <w:pPr>
        <w:ind w:left="5607" w:hanging="360"/>
      </w:pPr>
      <w:rPr>
        <w:rFonts w:ascii="Wingdings" w:hAnsi="Wingdings" w:hint="default"/>
      </w:rPr>
    </w:lvl>
    <w:lvl w:ilvl="6" w:tplc="04130001" w:tentative="1">
      <w:start w:val="1"/>
      <w:numFmt w:val="bullet"/>
      <w:lvlText w:val=""/>
      <w:lvlJc w:val="left"/>
      <w:pPr>
        <w:ind w:left="6327" w:hanging="360"/>
      </w:pPr>
      <w:rPr>
        <w:rFonts w:ascii="Symbol" w:hAnsi="Symbol" w:hint="default"/>
      </w:rPr>
    </w:lvl>
    <w:lvl w:ilvl="7" w:tplc="04130003" w:tentative="1">
      <w:start w:val="1"/>
      <w:numFmt w:val="bullet"/>
      <w:lvlText w:val="o"/>
      <w:lvlJc w:val="left"/>
      <w:pPr>
        <w:ind w:left="7047" w:hanging="360"/>
      </w:pPr>
      <w:rPr>
        <w:rFonts w:ascii="Courier New" w:hAnsi="Courier New" w:cs="Courier New" w:hint="default"/>
      </w:rPr>
    </w:lvl>
    <w:lvl w:ilvl="8" w:tplc="04130005" w:tentative="1">
      <w:start w:val="1"/>
      <w:numFmt w:val="bullet"/>
      <w:lvlText w:val=""/>
      <w:lvlJc w:val="left"/>
      <w:pPr>
        <w:ind w:left="7767" w:hanging="360"/>
      </w:pPr>
      <w:rPr>
        <w:rFonts w:ascii="Wingdings" w:hAnsi="Wingdings" w:hint="default"/>
      </w:rPr>
    </w:lvl>
  </w:abstractNum>
  <w:abstractNum w:abstractNumId="24">
    <w:nsid w:val="45516C05"/>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469865E2"/>
    <w:multiLevelType w:val="hybridMultilevel"/>
    <w:tmpl w:val="A7804DAE"/>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26">
    <w:nsid w:val="4B454D93"/>
    <w:multiLevelType w:val="hybridMultilevel"/>
    <w:tmpl w:val="8D740442"/>
    <w:lvl w:ilvl="0" w:tplc="04130001">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7">
    <w:nsid w:val="51CA78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68D33AD"/>
    <w:multiLevelType w:val="hybridMultilevel"/>
    <w:tmpl w:val="4E047DEC"/>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29">
    <w:nsid w:val="5E911AFC"/>
    <w:multiLevelType w:val="hybridMultilevel"/>
    <w:tmpl w:val="BDA27728"/>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30">
    <w:nsid w:val="649F686B"/>
    <w:multiLevelType w:val="hybridMultilevel"/>
    <w:tmpl w:val="3794760E"/>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1">
    <w:nsid w:val="66046393"/>
    <w:multiLevelType w:val="hybridMultilevel"/>
    <w:tmpl w:val="A84E4A26"/>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32">
    <w:nsid w:val="699F4627"/>
    <w:multiLevelType w:val="hybridMultilevel"/>
    <w:tmpl w:val="FDE4C67E"/>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33">
    <w:nsid w:val="6E5A53C5"/>
    <w:multiLevelType w:val="hybridMultilevel"/>
    <w:tmpl w:val="2902B412"/>
    <w:lvl w:ilvl="0" w:tplc="04130001">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4">
    <w:nsid w:val="7339188D"/>
    <w:multiLevelType w:val="hybridMultilevel"/>
    <w:tmpl w:val="14847ADC"/>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5">
    <w:nsid w:val="75673E21"/>
    <w:multiLevelType w:val="hybridMultilevel"/>
    <w:tmpl w:val="904EAC9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6">
    <w:nsid w:val="7F2916CD"/>
    <w:multiLevelType w:val="hybridMultilevel"/>
    <w:tmpl w:val="F5A2F442"/>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7">
    <w:nsid w:val="7F54088E"/>
    <w:multiLevelType w:val="hybridMultilevel"/>
    <w:tmpl w:val="AAE80792"/>
    <w:lvl w:ilvl="0" w:tplc="04130003">
      <w:start w:val="1"/>
      <w:numFmt w:val="bullet"/>
      <w:lvlText w:val="o"/>
      <w:lvlJc w:val="left"/>
      <w:pPr>
        <w:ind w:left="1778" w:hanging="360"/>
      </w:pPr>
      <w:rPr>
        <w:rFonts w:ascii="Courier New" w:hAnsi="Courier New" w:cs="Courier New"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7"/>
  </w:num>
  <w:num w:numId="13">
    <w:abstractNumId w:val="18"/>
  </w:num>
  <w:num w:numId="14">
    <w:abstractNumId w:val="33"/>
  </w:num>
  <w:num w:numId="15">
    <w:abstractNumId w:val="13"/>
  </w:num>
  <w:num w:numId="16">
    <w:abstractNumId w:val="31"/>
  </w:num>
  <w:num w:numId="17">
    <w:abstractNumId w:val="22"/>
  </w:num>
  <w:num w:numId="18">
    <w:abstractNumId w:val="28"/>
  </w:num>
  <w:num w:numId="19">
    <w:abstractNumId w:val="20"/>
  </w:num>
  <w:num w:numId="20">
    <w:abstractNumId w:val="32"/>
  </w:num>
  <w:num w:numId="21">
    <w:abstractNumId w:val="12"/>
  </w:num>
  <w:num w:numId="22">
    <w:abstractNumId w:val="37"/>
  </w:num>
  <w:num w:numId="23">
    <w:abstractNumId w:val="19"/>
  </w:num>
  <w:num w:numId="24">
    <w:abstractNumId w:val="29"/>
  </w:num>
  <w:num w:numId="25">
    <w:abstractNumId w:val="25"/>
  </w:num>
  <w:num w:numId="26">
    <w:abstractNumId w:val="35"/>
  </w:num>
  <w:num w:numId="27">
    <w:abstractNumId w:val="21"/>
  </w:num>
  <w:num w:numId="28">
    <w:abstractNumId w:val="23"/>
  </w:num>
  <w:num w:numId="29">
    <w:abstractNumId w:val="15"/>
  </w:num>
  <w:num w:numId="30">
    <w:abstractNumId w:val="34"/>
  </w:num>
  <w:num w:numId="31">
    <w:abstractNumId w:val="17"/>
  </w:num>
  <w:num w:numId="32">
    <w:abstractNumId w:val="14"/>
  </w:num>
  <w:num w:numId="33">
    <w:abstractNumId w:val="10"/>
  </w:num>
  <w:num w:numId="34">
    <w:abstractNumId w:val="16"/>
  </w:num>
  <w:num w:numId="35">
    <w:abstractNumId w:val="36"/>
  </w:num>
  <w:num w:numId="36">
    <w:abstractNumId w:val="26"/>
  </w:num>
  <w:num w:numId="37">
    <w:abstractNumId w:val="30"/>
  </w:num>
  <w:num w:numId="38">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en-GB" w:vendorID="64" w:dllVersion="6" w:nlCheck="1" w:checkStyle="0"/>
  <w:activeWritingStyle w:appName="MSWord" w:lang="fr-FR" w:vendorID="64" w:dllVersion="6" w:nlCheck="1" w:checkStyle="1"/>
  <w:activeWritingStyle w:appName="MSWord" w:lang="nl-NL" w:vendorID="64" w:dllVersion="6" w:nlCheck="1" w:checkStyle="0"/>
  <w:activeWritingStyle w:appName="MSWord" w:lang="en-US" w:vendorID="64" w:dllVersion="6" w:nlCheck="1" w:checkStyle="0"/>
  <w:activeWritingStyle w:appName="MSWord" w:lang="nl-NL" w:vendorID="64" w:dllVersion="0" w:nlCheck="1" w:checkStyle="0"/>
  <w:activeWritingStyle w:appName="MSWord" w:lang="nl-NL" w:vendorID="64" w:dllVersion="131078" w:nlCheck="1" w:checkStyle="0"/>
  <w:activeWritingStyle w:appName="MSWord" w:lang="nl-NL" w:vendorID="1" w:dllVersion="512" w:checkStyle="1"/>
  <w:proofState w:spelling="clean"/>
  <w:attachedTemplate r:id="rId1"/>
  <w:stylePaneFormatFilter w:val="C304" w:allStyles="0" w:customStyles="0" w:latentStyles="1" w:stylesInUse="0" w:headingStyles="0" w:numberingStyles="0" w:tableStyles="0" w:directFormattingOnRuns="1" w:directFormattingOnParagraphs="1" w:directFormattingOnNumbering="0" w:directFormattingOnTables="0" w:clearFormatting="0" w:top3HeadingStyles="0" w:visibleStyles="1" w:alternateStyleNames="1"/>
  <w:stylePaneSortMethod w:val="0000"/>
  <w:defaultTabStop w:val="709"/>
  <w:hyphenationZone w:val="425"/>
  <w:drawingGridHorizontalSpacing w:val="181"/>
  <w:drawingGridVerticalSpacing w:val="181"/>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21"/>
    <w:rsid w:val="000003FF"/>
    <w:rsid w:val="0000121B"/>
    <w:rsid w:val="00003B85"/>
    <w:rsid w:val="000044C2"/>
    <w:rsid w:val="00005198"/>
    <w:rsid w:val="0000553F"/>
    <w:rsid w:val="00005CDF"/>
    <w:rsid w:val="000106A7"/>
    <w:rsid w:val="000112EC"/>
    <w:rsid w:val="0001271A"/>
    <w:rsid w:val="00012C3E"/>
    <w:rsid w:val="00013B71"/>
    <w:rsid w:val="00013E0B"/>
    <w:rsid w:val="00014BC2"/>
    <w:rsid w:val="0001523C"/>
    <w:rsid w:val="000157DA"/>
    <w:rsid w:val="0001647F"/>
    <w:rsid w:val="00017550"/>
    <w:rsid w:val="00024CFC"/>
    <w:rsid w:val="0002649F"/>
    <w:rsid w:val="00030FE4"/>
    <w:rsid w:val="00031B33"/>
    <w:rsid w:val="000330F5"/>
    <w:rsid w:val="000334B8"/>
    <w:rsid w:val="00034EF9"/>
    <w:rsid w:val="000355C4"/>
    <w:rsid w:val="0003697C"/>
    <w:rsid w:val="00042976"/>
    <w:rsid w:val="000473D0"/>
    <w:rsid w:val="00047E95"/>
    <w:rsid w:val="000506B0"/>
    <w:rsid w:val="00051748"/>
    <w:rsid w:val="00052CC3"/>
    <w:rsid w:val="00052CCB"/>
    <w:rsid w:val="000538F1"/>
    <w:rsid w:val="00053B3D"/>
    <w:rsid w:val="00054903"/>
    <w:rsid w:val="0005585E"/>
    <w:rsid w:val="00057591"/>
    <w:rsid w:val="0005785D"/>
    <w:rsid w:val="00057F65"/>
    <w:rsid w:val="00060690"/>
    <w:rsid w:val="0006141A"/>
    <w:rsid w:val="000614B7"/>
    <w:rsid w:val="00061B04"/>
    <w:rsid w:val="00065945"/>
    <w:rsid w:val="00065FF0"/>
    <w:rsid w:val="00067E60"/>
    <w:rsid w:val="00074344"/>
    <w:rsid w:val="00074394"/>
    <w:rsid w:val="00074D36"/>
    <w:rsid w:val="00080D1A"/>
    <w:rsid w:val="00081972"/>
    <w:rsid w:val="00081994"/>
    <w:rsid w:val="000831E9"/>
    <w:rsid w:val="00083D02"/>
    <w:rsid w:val="0008478B"/>
    <w:rsid w:val="00084999"/>
    <w:rsid w:val="0008705A"/>
    <w:rsid w:val="00087EAB"/>
    <w:rsid w:val="000901E0"/>
    <w:rsid w:val="00091B77"/>
    <w:rsid w:val="00091CAC"/>
    <w:rsid w:val="00092EF1"/>
    <w:rsid w:val="00094067"/>
    <w:rsid w:val="00094807"/>
    <w:rsid w:val="000950EB"/>
    <w:rsid w:val="000960AF"/>
    <w:rsid w:val="00096829"/>
    <w:rsid w:val="00097AAE"/>
    <w:rsid w:val="00097E66"/>
    <w:rsid w:val="000A027E"/>
    <w:rsid w:val="000A2208"/>
    <w:rsid w:val="000A380D"/>
    <w:rsid w:val="000A3CB4"/>
    <w:rsid w:val="000A3FB6"/>
    <w:rsid w:val="000A417F"/>
    <w:rsid w:val="000A6E15"/>
    <w:rsid w:val="000B05F6"/>
    <w:rsid w:val="000B0EFD"/>
    <w:rsid w:val="000B13E3"/>
    <w:rsid w:val="000B1B4E"/>
    <w:rsid w:val="000B1D1C"/>
    <w:rsid w:val="000B424C"/>
    <w:rsid w:val="000B51BD"/>
    <w:rsid w:val="000B5A27"/>
    <w:rsid w:val="000B6865"/>
    <w:rsid w:val="000B786E"/>
    <w:rsid w:val="000C09A3"/>
    <w:rsid w:val="000C0F27"/>
    <w:rsid w:val="000C15CA"/>
    <w:rsid w:val="000C177E"/>
    <w:rsid w:val="000C327B"/>
    <w:rsid w:val="000C4149"/>
    <w:rsid w:val="000C50BE"/>
    <w:rsid w:val="000C5E22"/>
    <w:rsid w:val="000C7284"/>
    <w:rsid w:val="000C74DF"/>
    <w:rsid w:val="000C755D"/>
    <w:rsid w:val="000C7738"/>
    <w:rsid w:val="000D27EC"/>
    <w:rsid w:val="000D2B38"/>
    <w:rsid w:val="000D3509"/>
    <w:rsid w:val="000D4B2E"/>
    <w:rsid w:val="000D55D1"/>
    <w:rsid w:val="000D5746"/>
    <w:rsid w:val="000E003F"/>
    <w:rsid w:val="000E13CB"/>
    <w:rsid w:val="000E30A1"/>
    <w:rsid w:val="000E3FA5"/>
    <w:rsid w:val="000E44E4"/>
    <w:rsid w:val="000E50BC"/>
    <w:rsid w:val="000E526F"/>
    <w:rsid w:val="000E5C6D"/>
    <w:rsid w:val="000E6F83"/>
    <w:rsid w:val="000E77AC"/>
    <w:rsid w:val="000E7BDF"/>
    <w:rsid w:val="000F39C4"/>
    <w:rsid w:val="000F4F70"/>
    <w:rsid w:val="000F75EC"/>
    <w:rsid w:val="000F7C92"/>
    <w:rsid w:val="00100376"/>
    <w:rsid w:val="001010B9"/>
    <w:rsid w:val="0010146E"/>
    <w:rsid w:val="00102639"/>
    <w:rsid w:val="001033F2"/>
    <w:rsid w:val="00103DEF"/>
    <w:rsid w:val="001048DF"/>
    <w:rsid w:val="00104CE2"/>
    <w:rsid w:val="00105B6E"/>
    <w:rsid w:val="00106B57"/>
    <w:rsid w:val="00106B80"/>
    <w:rsid w:val="0011271D"/>
    <w:rsid w:val="00114217"/>
    <w:rsid w:val="00114B2A"/>
    <w:rsid w:val="00116C8C"/>
    <w:rsid w:val="00117504"/>
    <w:rsid w:val="001229B7"/>
    <w:rsid w:val="00124373"/>
    <w:rsid w:val="0012646C"/>
    <w:rsid w:val="00131416"/>
    <w:rsid w:val="00131499"/>
    <w:rsid w:val="001322F8"/>
    <w:rsid w:val="00134A41"/>
    <w:rsid w:val="00134A96"/>
    <w:rsid w:val="00134BB6"/>
    <w:rsid w:val="00135197"/>
    <w:rsid w:val="00136580"/>
    <w:rsid w:val="001370DB"/>
    <w:rsid w:val="00137A26"/>
    <w:rsid w:val="00137DB2"/>
    <w:rsid w:val="00140871"/>
    <w:rsid w:val="00142F28"/>
    <w:rsid w:val="001455BE"/>
    <w:rsid w:val="0014592A"/>
    <w:rsid w:val="0015013C"/>
    <w:rsid w:val="00150F2C"/>
    <w:rsid w:val="00151314"/>
    <w:rsid w:val="00152585"/>
    <w:rsid w:val="00152589"/>
    <w:rsid w:val="00153DCF"/>
    <w:rsid w:val="00156306"/>
    <w:rsid w:val="0015656B"/>
    <w:rsid w:val="00156F18"/>
    <w:rsid w:val="00157AFB"/>
    <w:rsid w:val="00160723"/>
    <w:rsid w:val="001634A4"/>
    <w:rsid w:val="00163CA0"/>
    <w:rsid w:val="00164628"/>
    <w:rsid w:val="0016564A"/>
    <w:rsid w:val="00165732"/>
    <w:rsid w:val="00167FA0"/>
    <w:rsid w:val="001702E4"/>
    <w:rsid w:val="00170AE3"/>
    <w:rsid w:val="001715E6"/>
    <w:rsid w:val="00177B30"/>
    <w:rsid w:val="00181043"/>
    <w:rsid w:val="00184A18"/>
    <w:rsid w:val="00184A90"/>
    <w:rsid w:val="00186873"/>
    <w:rsid w:val="00193264"/>
    <w:rsid w:val="00194F5B"/>
    <w:rsid w:val="001951F2"/>
    <w:rsid w:val="00196D12"/>
    <w:rsid w:val="001A0B95"/>
    <w:rsid w:val="001A0BAE"/>
    <w:rsid w:val="001A0F8A"/>
    <w:rsid w:val="001A1E12"/>
    <w:rsid w:val="001A66FF"/>
    <w:rsid w:val="001A7D50"/>
    <w:rsid w:val="001B018A"/>
    <w:rsid w:val="001B045B"/>
    <w:rsid w:val="001B3F3A"/>
    <w:rsid w:val="001B4023"/>
    <w:rsid w:val="001B4397"/>
    <w:rsid w:val="001C001E"/>
    <w:rsid w:val="001C385E"/>
    <w:rsid w:val="001C3881"/>
    <w:rsid w:val="001C5CC0"/>
    <w:rsid w:val="001C67E7"/>
    <w:rsid w:val="001C6B00"/>
    <w:rsid w:val="001D1520"/>
    <w:rsid w:val="001D408A"/>
    <w:rsid w:val="001D6AB5"/>
    <w:rsid w:val="001D6BE8"/>
    <w:rsid w:val="001E0C86"/>
    <w:rsid w:val="001E0D4D"/>
    <w:rsid w:val="001E0E32"/>
    <w:rsid w:val="001E1A1B"/>
    <w:rsid w:val="001E22D6"/>
    <w:rsid w:val="001E64C2"/>
    <w:rsid w:val="001E6B3E"/>
    <w:rsid w:val="001E7DC1"/>
    <w:rsid w:val="001F2893"/>
    <w:rsid w:val="001F3918"/>
    <w:rsid w:val="001F4A15"/>
    <w:rsid w:val="002005A9"/>
    <w:rsid w:val="00201263"/>
    <w:rsid w:val="0020575A"/>
    <w:rsid w:val="00205C15"/>
    <w:rsid w:val="00210E00"/>
    <w:rsid w:val="00211C15"/>
    <w:rsid w:val="00211DA9"/>
    <w:rsid w:val="00212A04"/>
    <w:rsid w:val="00214F66"/>
    <w:rsid w:val="00215423"/>
    <w:rsid w:val="002160AD"/>
    <w:rsid w:val="00217CC5"/>
    <w:rsid w:val="002211F8"/>
    <w:rsid w:val="002219D5"/>
    <w:rsid w:val="00225AEE"/>
    <w:rsid w:val="00225B79"/>
    <w:rsid w:val="00226522"/>
    <w:rsid w:val="00227041"/>
    <w:rsid w:val="002312C6"/>
    <w:rsid w:val="00232453"/>
    <w:rsid w:val="00232F95"/>
    <w:rsid w:val="00236E6A"/>
    <w:rsid w:val="0023720B"/>
    <w:rsid w:val="0024060F"/>
    <w:rsid w:val="00242912"/>
    <w:rsid w:val="00243D88"/>
    <w:rsid w:val="00245158"/>
    <w:rsid w:val="00245D00"/>
    <w:rsid w:val="00252E0A"/>
    <w:rsid w:val="002564AD"/>
    <w:rsid w:val="0025671D"/>
    <w:rsid w:val="00256A7A"/>
    <w:rsid w:val="00256C31"/>
    <w:rsid w:val="00260AE4"/>
    <w:rsid w:val="00260C89"/>
    <w:rsid w:val="00266412"/>
    <w:rsid w:val="002666EF"/>
    <w:rsid w:val="00270818"/>
    <w:rsid w:val="0027208B"/>
    <w:rsid w:val="00276217"/>
    <w:rsid w:val="0028443C"/>
    <w:rsid w:val="00285F62"/>
    <w:rsid w:val="0028664C"/>
    <w:rsid w:val="002869F4"/>
    <w:rsid w:val="0028768E"/>
    <w:rsid w:val="002902F2"/>
    <w:rsid w:val="00291455"/>
    <w:rsid w:val="00292F00"/>
    <w:rsid w:val="002A1C54"/>
    <w:rsid w:val="002A2A71"/>
    <w:rsid w:val="002A2E18"/>
    <w:rsid w:val="002A3B69"/>
    <w:rsid w:val="002A3CD0"/>
    <w:rsid w:val="002A4645"/>
    <w:rsid w:val="002A4D8F"/>
    <w:rsid w:val="002A57B9"/>
    <w:rsid w:val="002A5AAE"/>
    <w:rsid w:val="002A6DE3"/>
    <w:rsid w:val="002B14CB"/>
    <w:rsid w:val="002B362A"/>
    <w:rsid w:val="002B542A"/>
    <w:rsid w:val="002B6730"/>
    <w:rsid w:val="002B743D"/>
    <w:rsid w:val="002C0064"/>
    <w:rsid w:val="002C1CD3"/>
    <w:rsid w:val="002C2449"/>
    <w:rsid w:val="002C4337"/>
    <w:rsid w:val="002C4B30"/>
    <w:rsid w:val="002C6A10"/>
    <w:rsid w:val="002C7F0F"/>
    <w:rsid w:val="002D2C51"/>
    <w:rsid w:val="002D2CF5"/>
    <w:rsid w:val="002D3D1E"/>
    <w:rsid w:val="002D3F77"/>
    <w:rsid w:val="002D59B8"/>
    <w:rsid w:val="002D6042"/>
    <w:rsid w:val="002D7C06"/>
    <w:rsid w:val="002E3E79"/>
    <w:rsid w:val="002E49E1"/>
    <w:rsid w:val="002F0BD3"/>
    <w:rsid w:val="002F1DAE"/>
    <w:rsid w:val="002F3B21"/>
    <w:rsid w:val="002F3DF0"/>
    <w:rsid w:val="002F5D86"/>
    <w:rsid w:val="002F6A11"/>
    <w:rsid w:val="002F724A"/>
    <w:rsid w:val="0030090D"/>
    <w:rsid w:val="0030197E"/>
    <w:rsid w:val="00301D19"/>
    <w:rsid w:val="003040E2"/>
    <w:rsid w:val="00304EE3"/>
    <w:rsid w:val="003060EA"/>
    <w:rsid w:val="00307285"/>
    <w:rsid w:val="0030793F"/>
    <w:rsid w:val="0031055B"/>
    <w:rsid w:val="0031505F"/>
    <w:rsid w:val="003202AD"/>
    <w:rsid w:val="003202D5"/>
    <w:rsid w:val="003204C9"/>
    <w:rsid w:val="003211C2"/>
    <w:rsid w:val="00321228"/>
    <w:rsid w:val="003218D5"/>
    <w:rsid w:val="00321D52"/>
    <w:rsid w:val="00322765"/>
    <w:rsid w:val="0032485B"/>
    <w:rsid w:val="00324995"/>
    <w:rsid w:val="003309F5"/>
    <w:rsid w:val="00331523"/>
    <w:rsid w:val="003319A0"/>
    <w:rsid w:val="00332804"/>
    <w:rsid w:val="00332A81"/>
    <w:rsid w:val="00332DF4"/>
    <w:rsid w:val="0033691F"/>
    <w:rsid w:val="00340A60"/>
    <w:rsid w:val="00341190"/>
    <w:rsid w:val="0034271B"/>
    <w:rsid w:val="0034487D"/>
    <w:rsid w:val="00344AE6"/>
    <w:rsid w:val="0034523E"/>
    <w:rsid w:val="003455A1"/>
    <w:rsid w:val="0034595B"/>
    <w:rsid w:val="00350180"/>
    <w:rsid w:val="0035074B"/>
    <w:rsid w:val="00350820"/>
    <w:rsid w:val="00353418"/>
    <w:rsid w:val="003534AD"/>
    <w:rsid w:val="00354DBD"/>
    <w:rsid w:val="00355AC8"/>
    <w:rsid w:val="003572E2"/>
    <w:rsid w:val="0035770A"/>
    <w:rsid w:val="0036070D"/>
    <w:rsid w:val="00360F1B"/>
    <w:rsid w:val="00361473"/>
    <w:rsid w:val="00363F68"/>
    <w:rsid w:val="00370559"/>
    <w:rsid w:val="003717D0"/>
    <w:rsid w:val="003735E4"/>
    <w:rsid w:val="00374DE8"/>
    <w:rsid w:val="00375BC6"/>
    <w:rsid w:val="00377187"/>
    <w:rsid w:val="003814C0"/>
    <w:rsid w:val="00381E7B"/>
    <w:rsid w:val="00385C68"/>
    <w:rsid w:val="00385F8C"/>
    <w:rsid w:val="00391920"/>
    <w:rsid w:val="00391F63"/>
    <w:rsid w:val="003943C9"/>
    <w:rsid w:val="003A0BC0"/>
    <w:rsid w:val="003A1517"/>
    <w:rsid w:val="003A1CCE"/>
    <w:rsid w:val="003A268C"/>
    <w:rsid w:val="003A2C35"/>
    <w:rsid w:val="003A2DD0"/>
    <w:rsid w:val="003A3758"/>
    <w:rsid w:val="003A3F1F"/>
    <w:rsid w:val="003A5DFD"/>
    <w:rsid w:val="003A699A"/>
    <w:rsid w:val="003A71B4"/>
    <w:rsid w:val="003B0198"/>
    <w:rsid w:val="003B1B3C"/>
    <w:rsid w:val="003B4B65"/>
    <w:rsid w:val="003B5421"/>
    <w:rsid w:val="003B6DC6"/>
    <w:rsid w:val="003B72E3"/>
    <w:rsid w:val="003B7309"/>
    <w:rsid w:val="003B7697"/>
    <w:rsid w:val="003C0524"/>
    <w:rsid w:val="003C23B1"/>
    <w:rsid w:val="003C5293"/>
    <w:rsid w:val="003C691B"/>
    <w:rsid w:val="003C6B48"/>
    <w:rsid w:val="003C7145"/>
    <w:rsid w:val="003C78CA"/>
    <w:rsid w:val="003D0B17"/>
    <w:rsid w:val="003D1E59"/>
    <w:rsid w:val="003D2765"/>
    <w:rsid w:val="003D4506"/>
    <w:rsid w:val="003D4558"/>
    <w:rsid w:val="003D4C5F"/>
    <w:rsid w:val="003D5739"/>
    <w:rsid w:val="003D6B95"/>
    <w:rsid w:val="003E35D8"/>
    <w:rsid w:val="003E39A8"/>
    <w:rsid w:val="003E449D"/>
    <w:rsid w:val="003E7A7C"/>
    <w:rsid w:val="003F0FC6"/>
    <w:rsid w:val="003F1B17"/>
    <w:rsid w:val="003F1BC3"/>
    <w:rsid w:val="003F7515"/>
    <w:rsid w:val="003F79F2"/>
    <w:rsid w:val="00400A25"/>
    <w:rsid w:val="0040132C"/>
    <w:rsid w:val="00404FC1"/>
    <w:rsid w:val="00406270"/>
    <w:rsid w:val="00406B37"/>
    <w:rsid w:val="00406B73"/>
    <w:rsid w:val="004076B8"/>
    <w:rsid w:val="00407A8A"/>
    <w:rsid w:val="00407E14"/>
    <w:rsid w:val="00407E4C"/>
    <w:rsid w:val="004108B9"/>
    <w:rsid w:val="00414897"/>
    <w:rsid w:val="004148F7"/>
    <w:rsid w:val="00415AFC"/>
    <w:rsid w:val="00417671"/>
    <w:rsid w:val="00417BAB"/>
    <w:rsid w:val="00417DFB"/>
    <w:rsid w:val="00421995"/>
    <w:rsid w:val="004228D9"/>
    <w:rsid w:val="0042351E"/>
    <w:rsid w:val="00425500"/>
    <w:rsid w:val="00426558"/>
    <w:rsid w:val="00426BA0"/>
    <w:rsid w:val="00427D24"/>
    <w:rsid w:val="00430CC4"/>
    <w:rsid w:val="00431A61"/>
    <w:rsid w:val="00431B90"/>
    <w:rsid w:val="004358FE"/>
    <w:rsid w:val="00440006"/>
    <w:rsid w:val="00444313"/>
    <w:rsid w:val="00445288"/>
    <w:rsid w:val="00445C96"/>
    <w:rsid w:val="00447295"/>
    <w:rsid w:val="00450911"/>
    <w:rsid w:val="0045167A"/>
    <w:rsid w:val="00451AD9"/>
    <w:rsid w:val="00452F09"/>
    <w:rsid w:val="004551D2"/>
    <w:rsid w:val="00455EA1"/>
    <w:rsid w:val="00455FC5"/>
    <w:rsid w:val="004575AC"/>
    <w:rsid w:val="00460316"/>
    <w:rsid w:val="0046164C"/>
    <w:rsid w:val="00461F7D"/>
    <w:rsid w:val="0046266D"/>
    <w:rsid w:val="00463BF6"/>
    <w:rsid w:val="00463E38"/>
    <w:rsid w:val="00464022"/>
    <w:rsid w:val="004649B9"/>
    <w:rsid w:val="004675D3"/>
    <w:rsid w:val="00467D97"/>
    <w:rsid w:val="004707C2"/>
    <w:rsid w:val="00471570"/>
    <w:rsid w:val="00471765"/>
    <w:rsid w:val="004719F3"/>
    <w:rsid w:val="00472FAE"/>
    <w:rsid w:val="00475AF5"/>
    <w:rsid w:val="00476C0B"/>
    <w:rsid w:val="004806AF"/>
    <w:rsid w:val="00480B8F"/>
    <w:rsid w:val="00483906"/>
    <w:rsid w:val="00484CF1"/>
    <w:rsid w:val="00485521"/>
    <w:rsid w:val="00485DE7"/>
    <w:rsid w:val="0048732A"/>
    <w:rsid w:val="00490AB1"/>
    <w:rsid w:val="004916F6"/>
    <w:rsid w:val="004918B4"/>
    <w:rsid w:val="00491E20"/>
    <w:rsid w:val="004938FD"/>
    <w:rsid w:val="00493D79"/>
    <w:rsid w:val="0049634C"/>
    <w:rsid w:val="00496909"/>
    <w:rsid w:val="00497723"/>
    <w:rsid w:val="004A06F5"/>
    <w:rsid w:val="004A07CE"/>
    <w:rsid w:val="004A13B0"/>
    <w:rsid w:val="004A1E9C"/>
    <w:rsid w:val="004A37C2"/>
    <w:rsid w:val="004A592A"/>
    <w:rsid w:val="004A7D25"/>
    <w:rsid w:val="004B0290"/>
    <w:rsid w:val="004B0F77"/>
    <w:rsid w:val="004B2604"/>
    <w:rsid w:val="004B386A"/>
    <w:rsid w:val="004B3910"/>
    <w:rsid w:val="004B5D5A"/>
    <w:rsid w:val="004B6ACE"/>
    <w:rsid w:val="004B7BFA"/>
    <w:rsid w:val="004C0A27"/>
    <w:rsid w:val="004C102F"/>
    <w:rsid w:val="004C24F1"/>
    <w:rsid w:val="004C2588"/>
    <w:rsid w:val="004C2A18"/>
    <w:rsid w:val="004C4317"/>
    <w:rsid w:val="004C4668"/>
    <w:rsid w:val="004C5A00"/>
    <w:rsid w:val="004D0048"/>
    <w:rsid w:val="004D02BB"/>
    <w:rsid w:val="004D1628"/>
    <w:rsid w:val="004D3032"/>
    <w:rsid w:val="004D6B7D"/>
    <w:rsid w:val="004D6B95"/>
    <w:rsid w:val="004D78A6"/>
    <w:rsid w:val="004E1AAE"/>
    <w:rsid w:val="004E1C83"/>
    <w:rsid w:val="004E3438"/>
    <w:rsid w:val="004E3E8B"/>
    <w:rsid w:val="004E460A"/>
    <w:rsid w:val="004E63E4"/>
    <w:rsid w:val="004E641B"/>
    <w:rsid w:val="004E711B"/>
    <w:rsid w:val="004E77A0"/>
    <w:rsid w:val="004F1883"/>
    <w:rsid w:val="004F3064"/>
    <w:rsid w:val="004F4697"/>
    <w:rsid w:val="004F6560"/>
    <w:rsid w:val="00500C22"/>
    <w:rsid w:val="005015A7"/>
    <w:rsid w:val="00501E9E"/>
    <w:rsid w:val="0050258F"/>
    <w:rsid w:val="00504681"/>
    <w:rsid w:val="00505066"/>
    <w:rsid w:val="00505E7A"/>
    <w:rsid w:val="005064D3"/>
    <w:rsid w:val="00513E86"/>
    <w:rsid w:val="00514E10"/>
    <w:rsid w:val="00517783"/>
    <w:rsid w:val="00520D78"/>
    <w:rsid w:val="00526B38"/>
    <w:rsid w:val="00531D15"/>
    <w:rsid w:val="00532691"/>
    <w:rsid w:val="00532D70"/>
    <w:rsid w:val="005345B5"/>
    <w:rsid w:val="0053672E"/>
    <w:rsid w:val="005373A0"/>
    <w:rsid w:val="005446F0"/>
    <w:rsid w:val="00544F66"/>
    <w:rsid w:val="00545395"/>
    <w:rsid w:val="00545B40"/>
    <w:rsid w:val="00545BED"/>
    <w:rsid w:val="00545CC8"/>
    <w:rsid w:val="00550498"/>
    <w:rsid w:val="005513FF"/>
    <w:rsid w:val="005516A0"/>
    <w:rsid w:val="0055274E"/>
    <w:rsid w:val="00555DA3"/>
    <w:rsid w:val="00556F5E"/>
    <w:rsid w:val="005576DD"/>
    <w:rsid w:val="005577BE"/>
    <w:rsid w:val="00557A52"/>
    <w:rsid w:val="00560161"/>
    <w:rsid w:val="0056043A"/>
    <w:rsid w:val="005619C5"/>
    <w:rsid w:val="00566A63"/>
    <w:rsid w:val="005714B4"/>
    <w:rsid w:val="005755F9"/>
    <w:rsid w:val="00577366"/>
    <w:rsid w:val="00577AC7"/>
    <w:rsid w:val="00582188"/>
    <w:rsid w:val="00585425"/>
    <w:rsid w:val="00585D89"/>
    <w:rsid w:val="005872E4"/>
    <w:rsid w:val="00590A33"/>
    <w:rsid w:val="005932CE"/>
    <w:rsid w:val="00593796"/>
    <w:rsid w:val="0059502B"/>
    <w:rsid w:val="005A033B"/>
    <w:rsid w:val="005A12B4"/>
    <w:rsid w:val="005A281B"/>
    <w:rsid w:val="005A4766"/>
    <w:rsid w:val="005A4E48"/>
    <w:rsid w:val="005A4F1C"/>
    <w:rsid w:val="005A6BA7"/>
    <w:rsid w:val="005A788E"/>
    <w:rsid w:val="005B18A4"/>
    <w:rsid w:val="005B2498"/>
    <w:rsid w:val="005B3899"/>
    <w:rsid w:val="005B3E54"/>
    <w:rsid w:val="005B4075"/>
    <w:rsid w:val="005B43E9"/>
    <w:rsid w:val="005B482F"/>
    <w:rsid w:val="005B6D69"/>
    <w:rsid w:val="005B78A5"/>
    <w:rsid w:val="005C0D11"/>
    <w:rsid w:val="005C1E33"/>
    <w:rsid w:val="005C2257"/>
    <w:rsid w:val="005C2671"/>
    <w:rsid w:val="005C2F54"/>
    <w:rsid w:val="005C587C"/>
    <w:rsid w:val="005C69FB"/>
    <w:rsid w:val="005D0B33"/>
    <w:rsid w:val="005D2A1C"/>
    <w:rsid w:val="005D358E"/>
    <w:rsid w:val="005D3CBB"/>
    <w:rsid w:val="005D3F05"/>
    <w:rsid w:val="005D4C59"/>
    <w:rsid w:val="005D5659"/>
    <w:rsid w:val="005D587E"/>
    <w:rsid w:val="005D5E7D"/>
    <w:rsid w:val="005D6740"/>
    <w:rsid w:val="005E008D"/>
    <w:rsid w:val="005E0B40"/>
    <w:rsid w:val="005E191B"/>
    <w:rsid w:val="005E1DDE"/>
    <w:rsid w:val="005E6B09"/>
    <w:rsid w:val="005F1DAA"/>
    <w:rsid w:val="005F34AC"/>
    <w:rsid w:val="005F40F0"/>
    <w:rsid w:val="005F5337"/>
    <w:rsid w:val="00600210"/>
    <w:rsid w:val="006004BC"/>
    <w:rsid w:val="006004F4"/>
    <w:rsid w:val="0060175C"/>
    <w:rsid w:val="00602373"/>
    <w:rsid w:val="00611776"/>
    <w:rsid w:val="006150AB"/>
    <w:rsid w:val="00615233"/>
    <w:rsid w:val="00615810"/>
    <w:rsid w:val="0062148C"/>
    <w:rsid w:val="006218E2"/>
    <w:rsid w:val="006224A0"/>
    <w:rsid w:val="006234BE"/>
    <w:rsid w:val="00623A0C"/>
    <w:rsid w:val="006267CC"/>
    <w:rsid w:val="00626862"/>
    <w:rsid w:val="00630D5B"/>
    <w:rsid w:val="0063246D"/>
    <w:rsid w:val="00633D16"/>
    <w:rsid w:val="00634240"/>
    <w:rsid w:val="00634F63"/>
    <w:rsid w:val="00635CA9"/>
    <w:rsid w:val="00637846"/>
    <w:rsid w:val="00637B94"/>
    <w:rsid w:val="0064368F"/>
    <w:rsid w:val="00644651"/>
    <w:rsid w:val="006450B9"/>
    <w:rsid w:val="00645201"/>
    <w:rsid w:val="006476B3"/>
    <w:rsid w:val="00647F45"/>
    <w:rsid w:val="00650975"/>
    <w:rsid w:val="00650F1C"/>
    <w:rsid w:val="0065400E"/>
    <w:rsid w:val="0065401D"/>
    <w:rsid w:val="00657C30"/>
    <w:rsid w:val="0066192A"/>
    <w:rsid w:val="00661A65"/>
    <w:rsid w:val="006628A7"/>
    <w:rsid w:val="00664AB8"/>
    <w:rsid w:val="00671168"/>
    <w:rsid w:val="0067231E"/>
    <w:rsid w:val="00672734"/>
    <w:rsid w:val="006763EA"/>
    <w:rsid w:val="006769A2"/>
    <w:rsid w:val="00681206"/>
    <w:rsid w:val="00681EAE"/>
    <w:rsid w:val="00681F2D"/>
    <w:rsid w:val="0068517A"/>
    <w:rsid w:val="00686871"/>
    <w:rsid w:val="00693A26"/>
    <w:rsid w:val="00694F69"/>
    <w:rsid w:val="00694FD3"/>
    <w:rsid w:val="00695C23"/>
    <w:rsid w:val="00695FFA"/>
    <w:rsid w:val="0069645D"/>
    <w:rsid w:val="00696929"/>
    <w:rsid w:val="00696CF4"/>
    <w:rsid w:val="006A1BE7"/>
    <w:rsid w:val="006A2D4F"/>
    <w:rsid w:val="006A5611"/>
    <w:rsid w:val="006A616F"/>
    <w:rsid w:val="006A7E47"/>
    <w:rsid w:val="006B37DC"/>
    <w:rsid w:val="006C06E3"/>
    <w:rsid w:val="006C28B3"/>
    <w:rsid w:val="006C2D8D"/>
    <w:rsid w:val="006C3A5A"/>
    <w:rsid w:val="006C4590"/>
    <w:rsid w:val="006C4BB7"/>
    <w:rsid w:val="006C4CFE"/>
    <w:rsid w:val="006C779A"/>
    <w:rsid w:val="006C7DBC"/>
    <w:rsid w:val="006D1650"/>
    <w:rsid w:val="006D310B"/>
    <w:rsid w:val="006D521B"/>
    <w:rsid w:val="006D5750"/>
    <w:rsid w:val="006D584D"/>
    <w:rsid w:val="006D5EA7"/>
    <w:rsid w:val="006D7B87"/>
    <w:rsid w:val="006E0EE8"/>
    <w:rsid w:val="006E2292"/>
    <w:rsid w:val="006E29E9"/>
    <w:rsid w:val="006E2D84"/>
    <w:rsid w:val="006E785A"/>
    <w:rsid w:val="006E7E3A"/>
    <w:rsid w:val="006F3051"/>
    <w:rsid w:val="00700643"/>
    <w:rsid w:val="007007A2"/>
    <w:rsid w:val="007019D3"/>
    <w:rsid w:val="00702149"/>
    <w:rsid w:val="00703455"/>
    <w:rsid w:val="00704772"/>
    <w:rsid w:val="00705A8C"/>
    <w:rsid w:val="0070702B"/>
    <w:rsid w:val="00707887"/>
    <w:rsid w:val="00710499"/>
    <w:rsid w:val="0071091F"/>
    <w:rsid w:val="0071288A"/>
    <w:rsid w:val="007137C1"/>
    <w:rsid w:val="00713A15"/>
    <w:rsid w:val="00714883"/>
    <w:rsid w:val="00714E8F"/>
    <w:rsid w:val="0071554E"/>
    <w:rsid w:val="00716153"/>
    <w:rsid w:val="00717135"/>
    <w:rsid w:val="007179D2"/>
    <w:rsid w:val="00720F7C"/>
    <w:rsid w:val="00721B59"/>
    <w:rsid w:val="00722B41"/>
    <w:rsid w:val="00723419"/>
    <w:rsid w:val="0072380B"/>
    <w:rsid w:val="0072481B"/>
    <w:rsid w:val="00727694"/>
    <w:rsid w:val="00727F92"/>
    <w:rsid w:val="00730953"/>
    <w:rsid w:val="00733881"/>
    <w:rsid w:val="00733D8A"/>
    <w:rsid w:val="00734482"/>
    <w:rsid w:val="0073522C"/>
    <w:rsid w:val="00736262"/>
    <w:rsid w:val="00740866"/>
    <w:rsid w:val="007429D1"/>
    <w:rsid w:val="007452C5"/>
    <w:rsid w:val="00746EAE"/>
    <w:rsid w:val="00747B6E"/>
    <w:rsid w:val="00747CF3"/>
    <w:rsid w:val="0075086E"/>
    <w:rsid w:val="00752B3D"/>
    <w:rsid w:val="00752DC2"/>
    <w:rsid w:val="007550CC"/>
    <w:rsid w:val="00756995"/>
    <w:rsid w:val="0076116A"/>
    <w:rsid w:val="007612D7"/>
    <w:rsid w:val="007615AB"/>
    <w:rsid w:val="00762452"/>
    <w:rsid w:val="007658AE"/>
    <w:rsid w:val="007674A4"/>
    <w:rsid w:val="00767883"/>
    <w:rsid w:val="00771536"/>
    <w:rsid w:val="0077187B"/>
    <w:rsid w:val="007729D2"/>
    <w:rsid w:val="00775B66"/>
    <w:rsid w:val="0077684C"/>
    <w:rsid w:val="0077773B"/>
    <w:rsid w:val="00781867"/>
    <w:rsid w:val="00782581"/>
    <w:rsid w:val="00782D64"/>
    <w:rsid w:val="00783B49"/>
    <w:rsid w:val="00783E0E"/>
    <w:rsid w:val="00785270"/>
    <w:rsid w:val="00785323"/>
    <w:rsid w:val="007865C5"/>
    <w:rsid w:val="00787908"/>
    <w:rsid w:val="00793C96"/>
    <w:rsid w:val="00793F05"/>
    <w:rsid w:val="00796047"/>
    <w:rsid w:val="007960EC"/>
    <w:rsid w:val="00796C07"/>
    <w:rsid w:val="00797E38"/>
    <w:rsid w:val="007A11A8"/>
    <w:rsid w:val="007A2552"/>
    <w:rsid w:val="007A352E"/>
    <w:rsid w:val="007A5F39"/>
    <w:rsid w:val="007A61AF"/>
    <w:rsid w:val="007A79A5"/>
    <w:rsid w:val="007B0231"/>
    <w:rsid w:val="007B14A8"/>
    <w:rsid w:val="007B1FC3"/>
    <w:rsid w:val="007B266F"/>
    <w:rsid w:val="007B2A5C"/>
    <w:rsid w:val="007B3C7B"/>
    <w:rsid w:val="007B5A69"/>
    <w:rsid w:val="007B5EEC"/>
    <w:rsid w:val="007B6AB5"/>
    <w:rsid w:val="007C03A6"/>
    <w:rsid w:val="007C0E14"/>
    <w:rsid w:val="007C19A9"/>
    <w:rsid w:val="007C3145"/>
    <w:rsid w:val="007C3E26"/>
    <w:rsid w:val="007C457E"/>
    <w:rsid w:val="007C7238"/>
    <w:rsid w:val="007C743E"/>
    <w:rsid w:val="007C7D5A"/>
    <w:rsid w:val="007C7FFC"/>
    <w:rsid w:val="007D066C"/>
    <w:rsid w:val="007D0D05"/>
    <w:rsid w:val="007D2AB2"/>
    <w:rsid w:val="007D33F7"/>
    <w:rsid w:val="007D5415"/>
    <w:rsid w:val="007D56A9"/>
    <w:rsid w:val="007D79C3"/>
    <w:rsid w:val="007E0046"/>
    <w:rsid w:val="007E0509"/>
    <w:rsid w:val="007E0A3D"/>
    <w:rsid w:val="007E1409"/>
    <w:rsid w:val="007E1427"/>
    <w:rsid w:val="007E1F83"/>
    <w:rsid w:val="007E2CD1"/>
    <w:rsid w:val="007E3670"/>
    <w:rsid w:val="007E3C6E"/>
    <w:rsid w:val="007E446E"/>
    <w:rsid w:val="007E4E05"/>
    <w:rsid w:val="007E5C47"/>
    <w:rsid w:val="007E60B0"/>
    <w:rsid w:val="007F0DB4"/>
    <w:rsid w:val="007F1738"/>
    <w:rsid w:val="007F18A9"/>
    <w:rsid w:val="007F2B5E"/>
    <w:rsid w:val="007F2B81"/>
    <w:rsid w:val="007F49F2"/>
    <w:rsid w:val="007F6CEF"/>
    <w:rsid w:val="007F7AB7"/>
    <w:rsid w:val="0080031E"/>
    <w:rsid w:val="00800A21"/>
    <w:rsid w:val="008036A9"/>
    <w:rsid w:val="008036AE"/>
    <w:rsid w:val="00804E5C"/>
    <w:rsid w:val="00805104"/>
    <w:rsid w:val="00806DFF"/>
    <w:rsid w:val="00807426"/>
    <w:rsid w:val="008078E8"/>
    <w:rsid w:val="00807D14"/>
    <w:rsid w:val="00810D97"/>
    <w:rsid w:val="00814334"/>
    <w:rsid w:val="00816C85"/>
    <w:rsid w:val="008217D8"/>
    <w:rsid w:val="008303A9"/>
    <w:rsid w:val="008308B4"/>
    <w:rsid w:val="00830B99"/>
    <w:rsid w:val="00831A21"/>
    <w:rsid w:val="008320E1"/>
    <w:rsid w:val="00835579"/>
    <w:rsid w:val="00837738"/>
    <w:rsid w:val="0084023C"/>
    <w:rsid w:val="00840495"/>
    <w:rsid w:val="00840753"/>
    <w:rsid w:val="00841CAE"/>
    <w:rsid w:val="00841DD1"/>
    <w:rsid w:val="00846847"/>
    <w:rsid w:val="00846AD8"/>
    <w:rsid w:val="00846E0E"/>
    <w:rsid w:val="00852712"/>
    <w:rsid w:val="00852DA6"/>
    <w:rsid w:val="008530D3"/>
    <w:rsid w:val="00855E22"/>
    <w:rsid w:val="008568FE"/>
    <w:rsid w:val="00856A0D"/>
    <w:rsid w:val="00857ABC"/>
    <w:rsid w:val="00861029"/>
    <w:rsid w:val="0086113E"/>
    <w:rsid w:val="008613E7"/>
    <w:rsid w:val="0086274A"/>
    <w:rsid w:val="00864001"/>
    <w:rsid w:val="00865839"/>
    <w:rsid w:val="00865987"/>
    <w:rsid w:val="00865E4D"/>
    <w:rsid w:val="008662AA"/>
    <w:rsid w:val="00866783"/>
    <w:rsid w:val="0086729A"/>
    <w:rsid w:val="00871FA5"/>
    <w:rsid w:val="00872716"/>
    <w:rsid w:val="00874214"/>
    <w:rsid w:val="0087515C"/>
    <w:rsid w:val="00876992"/>
    <w:rsid w:val="00876BA3"/>
    <w:rsid w:val="00880C77"/>
    <w:rsid w:val="00881B69"/>
    <w:rsid w:val="00882203"/>
    <w:rsid w:val="0088307A"/>
    <w:rsid w:val="00883185"/>
    <w:rsid w:val="0088330E"/>
    <w:rsid w:val="008849A4"/>
    <w:rsid w:val="0088529E"/>
    <w:rsid w:val="008871EB"/>
    <w:rsid w:val="008906F3"/>
    <w:rsid w:val="0089359A"/>
    <w:rsid w:val="00893D57"/>
    <w:rsid w:val="0089563A"/>
    <w:rsid w:val="00897B0F"/>
    <w:rsid w:val="008A1B2E"/>
    <w:rsid w:val="008A2120"/>
    <w:rsid w:val="008A2A94"/>
    <w:rsid w:val="008A2B31"/>
    <w:rsid w:val="008A35EB"/>
    <w:rsid w:val="008A4860"/>
    <w:rsid w:val="008A5659"/>
    <w:rsid w:val="008A574B"/>
    <w:rsid w:val="008A74B0"/>
    <w:rsid w:val="008A7960"/>
    <w:rsid w:val="008B01F3"/>
    <w:rsid w:val="008B464E"/>
    <w:rsid w:val="008B5CB7"/>
    <w:rsid w:val="008B641E"/>
    <w:rsid w:val="008B673F"/>
    <w:rsid w:val="008B695C"/>
    <w:rsid w:val="008C0410"/>
    <w:rsid w:val="008C22A1"/>
    <w:rsid w:val="008C3525"/>
    <w:rsid w:val="008C62FA"/>
    <w:rsid w:val="008C7456"/>
    <w:rsid w:val="008C7AF5"/>
    <w:rsid w:val="008D107E"/>
    <w:rsid w:val="008D128F"/>
    <w:rsid w:val="008D15E1"/>
    <w:rsid w:val="008D271F"/>
    <w:rsid w:val="008D290B"/>
    <w:rsid w:val="008D3023"/>
    <w:rsid w:val="008D5DA6"/>
    <w:rsid w:val="008D5F49"/>
    <w:rsid w:val="008D6402"/>
    <w:rsid w:val="008D7130"/>
    <w:rsid w:val="008E06D1"/>
    <w:rsid w:val="008E25F0"/>
    <w:rsid w:val="008E308C"/>
    <w:rsid w:val="008E348A"/>
    <w:rsid w:val="008E47BB"/>
    <w:rsid w:val="008E578A"/>
    <w:rsid w:val="008E72AB"/>
    <w:rsid w:val="008F086F"/>
    <w:rsid w:val="008F1991"/>
    <w:rsid w:val="008F3A0C"/>
    <w:rsid w:val="008F5F5E"/>
    <w:rsid w:val="008F7026"/>
    <w:rsid w:val="00900CD2"/>
    <w:rsid w:val="00901A17"/>
    <w:rsid w:val="009027CC"/>
    <w:rsid w:val="009030F9"/>
    <w:rsid w:val="009047EF"/>
    <w:rsid w:val="00904F86"/>
    <w:rsid w:val="00907B54"/>
    <w:rsid w:val="00907DB9"/>
    <w:rsid w:val="00911EDE"/>
    <w:rsid w:val="009131A6"/>
    <w:rsid w:val="00914671"/>
    <w:rsid w:val="0091472B"/>
    <w:rsid w:val="00914BA8"/>
    <w:rsid w:val="009150D0"/>
    <w:rsid w:val="009156B2"/>
    <w:rsid w:val="00920330"/>
    <w:rsid w:val="00920EC2"/>
    <w:rsid w:val="00922051"/>
    <w:rsid w:val="00922A3A"/>
    <w:rsid w:val="009243FB"/>
    <w:rsid w:val="00925272"/>
    <w:rsid w:val="00926332"/>
    <w:rsid w:val="00926E30"/>
    <w:rsid w:val="0092717C"/>
    <w:rsid w:val="009273D3"/>
    <w:rsid w:val="009332F2"/>
    <w:rsid w:val="00933F8B"/>
    <w:rsid w:val="009379A3"/>
    <w:rsid w:val="009416B8"/>
    <w:rsid w:val="00941BB4"/>
    <w:rsid w:val="00941D12"/>
    <w:rsid w:val="009426E6"/>
    <w:rsid w:val="00942C38"/>
    <w:rsid w:val="00944ABD"/>
    <w:rsid w:val="009467C4"/>
    <w:rsid w:val="009506BD"/>
    <w:rsid w:val="00951251"/>
    <w:rsid w:val="00951898"/>
    <w:rsid w:val="00951D2E"/>
    <w:rsid w:val="00953173"/>
    <w:rsid w:val="00956006"/>
    <w:rsid w:val="00957B43"/>
    <w:rsid w:val="009608B0"/>
    <w:rsid w:val="00960B23"/>
    <w:rsid w:val="0096700B"/>
    <w:rsid w:val="009702A7"/>
    <w:rsid w:val="00971190"/>
    <w:rsid w:val="00971798"/>
    <w:rsid w:val="00975CE4"/>
    <w:rsid w:val="00980631"/>
    <w:rsid w:val="00980D36"/>
    <w:rsid w:val="00982968"/>
    <w:rsid w:val="00984E0F"/>
    <w:rsid w:val="009856CB"/>
    <w:rsid w:val="00987A23"/>
    <w:rsid w:val="009933CA"/>
    <w:rsid w:val="009A010E"/>
    <w:rsid w:val="009A1E2B"/>
    <w:rsid w:val="009A2806"/>
    <w:rsid w:val="009A2FF8"/>
    <w:rsid w:val="009A4041"/>
    <w:rsid w:val="009A6E78"/>
    <w:rsid w:val="009A71CA"/>
    <w:rsid w:val="009A752A"/>
    <w:rsid w:val="009B5589"/>
    <w:rsid w:val="009B5DFF"/>
    <w:rsid w:val="009B6A1D"/>
    <w:rsid w:val="009B7D90"/>
    <w:rsid w:val="009C0F7A"/>
    <w:rsid w:val="009C2B0A"/>
    <w:rsid w:val="009C2CAF"/>
    <w:rsid w:val="009C367C"/>
    <w:rsid w:val="009C36ED"/>
    <w:rsid w:val="009C39A7"/>
    <w:rsid w:val="009C3B37"/>
    <w:rsid w:val="009C4B05"/>
    <w:rsid w:val="009C5193"/>
    <w:rsid w:val="009C706B"/>
    <w:rsid w:val="009D04E5"/>
    <w:rsid w:val="009D0C09"/>
    <w:rsid w:val="009D1D50"/>
    <w:rsid w:val="009D2D1A"/>
    <w:rsid w:val="009D2DBA"/>
    <w:rsid w:val="009D5AE8"/>
    <w:rsid w:val="009E048A"/>
    <w:rsid w:val="009E1221"/>
    <w:rsid w:val="009E2ED0"/>
    <w:rsid w:val="009E3ED2"/>
    <w:rsid w:val="009E5D17"/>
    <w:rsid w:val="009E5FA5"/>
    <w:rsid w:val="009E60AC"/>
    <w:rsid w:val="009E6128"/>
    <w:rsid w:val="009E7458"/>
    <w:rsid w:val="009F0E1B"/>
    <w:rsid w:val="009F13FB"/>
    <w:rsid w:val="009F1582"/>
    <w:rsid w:val="009F1CC0"/>
    <w:rsid w:val="009F24AA"/>
    <w:rsid w:val="009F2987"/>
    <w:rsid w:val="009F2BBF"/>
    <w:rsid w:val="009F3A48"/>
    <w:rsid w:val="009F53D6"/>
    <w:rsid w:val="009F7485"/>
    <w:rsid w:val="00A0308A"/>
    <w:rsid w:val="00A0693A"/>
    <w:rsid w:val="00A10024"/>
    <w:rsid w:val="00A10869"/>
    <w:rsid w:val="00A15A0E"/>
    <w:rsid w:val="00A163E5"/>
    <w:rsid w:val="00A1734A"/>
    <w:rsid w:val="00A17DF3"/>
    <w:rsid w:val="00A20C4E"/>
    <w:rsid w:val="00A21943"/>
    <w:rsid w:val="00A23769"/>
    <w:rsid w:val="00A25EE1"/>
    <w:rsid w:val="00A26160"/>
    <w:rsid w:val="00A27587"/>
    <w:rsid w:val="00A31838"/>
    <w:rsid w:val="00A31C47"/>
    <w:rsid w:val="00A330B8"/>
    <w:rsid w:val="00A33BD8"/>
    <w:rsid w:val="00A40511"/>
    <w:rsid w:val="00A40D9C"/>
    <w:rsid w:val="00A41AAC"/>
    <w:rsid w:val="00A42BDA"/>
    <w:rsid w:val="00A430C8"/>
    <w:rsid w:val="00A4454B"/>
    <w:rsid w:val="00A4466C"/>
    <w:rsid w:val="00A47DF2"/>
    <w:rsid w:val="00A507D4"/>
    <w:rsid w:val="00A51C8C"/>
    <w:rsid w:val="00A5259E"/>
    <w:rsid w:val="00A5390C"/>
    <w:rsid w:val="00A53FA3"/>
    <w:rsid w:val="00A56094"/>
    <w:rsid w:val="00A57472"/>
    <w:rsid w:val="00A6122F"/>
    <w:rsid w:val="00A6237F"/>
    <w:rsid w:val="00A71286"/>
    <w:rsid w:val="00A73D6D"/>
    <w:rsid w:val="00A75076"/>
    <w:rsid w:val="00A770C4"/>
    <w:rsid w:val="00A77E2A"/>
    <w:rsid w:val="00A8001E"/>
    <w:rsid w:val="00A80502"/>
    <w:rsid w:val="00A813CC"/>
    <w:rsid w:val="00A82B4D"/>
    <w:rsid w:val="00A82D58"/>
    <w:rsid w:val="00A85116"/>
    <w:rsid w:val="00A85561"/>
    <w:rsid w:val="00A90FE1"/>
    <w:rsid w:val="00A91F1E"/>
    <w:rsid w:val="00A95C0F"/>
    <w:rsid w:val="00AA06D9"/>
    <w:rsid w:val="00AA0CBC"/>
    <w:rsid w:val="00AA1371"/>
    <w:rsid w:val="00AA284B"/>
    <w:rsid w:val="00AA2FB3"/>
    <w:rsid w:val="00AA3D8B"/>
    <w:rsid w:val="00AA46B7"/>
    <w:rsid w:val="00AA5285"/>
    <w:rsid w:val="00AB2C86"/>
    <w:rsid w:val="00AB3032"/>
    <w:rsid w:val="00AB3F26"/>
    <w:rsid w:val="00AB5187"/>
    <w:rsid w:val="00AB7A5D"/>
    <w:rsid w:val="00AB7DC4"/>
    <w:rsid w:val="00AC0165"/>
    <w:rsid w:val="00AC0BD1"/>
    <w:rsid w:val="00AC25AA"/>
    <w:rsid w:val="00AC4037"/>
    <w:rsid w:val="00AC6C8D"/>
    <w:rsid w:val="00AD11DC"/>
    <w:rsid w:val="00AD196B"/>
    <w:rsid w:val="00AD1F7A"/>
    <w:rsid w:val="00AD380D"/>
    <w:rsid w:val="00AD3D5F"/>
    <w:rsid w:val="00AD47CC"/>
    <w:rsid w:val="00AD5B19"/>
    <w:rsid w:val="00AD683C"/>
    <w:rsid w:val="00AD7CEA"/>
    <w:rsid w:val="00AE0319"/>
    <w:rsid w:val="00AE1425"/>
    <w:rsid w:val="00AE259B"/>
    <w:rsid w:val="00AE4B69"/>
    <w:rsid w:val="00AE54AC"/>
    <w:rsid w:val="00AE6C2E"/>
    <w:rsid w:val="00AF350A"/>
    <w:rsid w:val="00AF3A54"/>
    <w:rsid w:val="00AF736A"/>
    <w:rsid w:val="00AF741F"/>
    <w:rsid w:val="00B03809"/>
    <w:rsid w:val="00B04F06"/>
    <w:rsid w:val="00B07CAC"/>
    <w:rsid w:val="00B10310"/>
    <w:rsid w:val="00B11933"/>
    <w:rsid w:val="00B11BA0"/>
    <w:rsid w:val="00B11CBE"/>
    <w:rsid w:val="00B11D63"/>
    <w:rsid w:val="00B122A9"/>
    <w:rsid w:val="00B1307D"/>
    <w:rsid w:val="00B147AD"/>
    <w:rsid w:val="00B1486C"/>
    <w:rsid w:val="00B14C44"/>
    <w:rsid w:val="00B14EBF"/>
    <w:rsid w:val="00B14EFD"/>
    <w:rsid w:val="00B153EF"/>
    <w:rsid w:val="00B16596"/>
    <w:rsid w:val="00B16B8E"/>
    <w:rsid w:val="00B17751"/>
    <w:rsid w:val="00B21A93"/>
    <w:rsid w:val="00B24EE4"/>
    <w:rsid w:val="00B27D95"/>
    <w:rsid w:val="00B31208"/>
    <w:rsid w:val="00B33275"/>
    <w:rsid w:val="00B338C0"/>
    <w:rsid w:val="00B35A37"/>
    <w:rsid w:val="00B36161"/>
    <w:rsid w:val="00B370E5"/>
    <w:rsid w:val="00B44ADA"/>
    <w:rsid w:val="00B45501"/>
    <w:rsid w:val="00B455D2"/>
    <w:rsid w:val="00B53A15"/>
    <w:rsid w:val="00B54F75"/>
    <w:rsid w:val="00B566ED"/>
    <w:rsid w:val="00B62461"/>
    <w:rsid w:val="00B62794"/>
    <w:rsid w:val="00B65D98"/>
    <w:rsid w:val="00B70A39"/>
    <w:rsid w:val="00B70DC5"/>
    <w:rsid w:val="00B731FA"/>
    <w:rsid w:val="00B7322D"/>
    <w:rsid w:val="00B73C12"/>
    <w:rsid w:val="00B75A59"/>
    <w:rsid w:val="00B768A4"/>
    <w:rsid w:val="00B776BE"/>
    <w:rsid w:val="00B80A57"/>
    <w:rsid w:val="00B8102C"/>
    <w:rsid w:val="00B81F9C"/>
    <w:rsid w:val="00B8601F"/>
    <w:rsid w:val="00B86CEF"/>
    <w:rsid w:val="00B878CA"/>
    <w:rsid w:val="00B90B52"/>
    <w:rsid w:val="00B91A14"/>
    <w:rsid w:val="00B91C7D"/>
    <w:rsid w:val="00B93C6F"/>
    <w:rsid w:val="00B95718"/>
    <w:rsid w:val="00B95F6F"/>
    <w:rsid w:val="00BA21E2"/>
    <w:rsid w:val="00BA77E3"/>
    <w:rsid w:val="00BB26B3"/>
    <w:rsid w:val="00BB4B81"/>
    <w:rsid w:val="00BB4D87"/>
    <w:rsid w:val="00BB7C84"/>
    <w:rsid w:val="00BC0E9E"/>
    <w:rsid w:val="00BC1CE4"/>
    <w:rsid w:val="00BC2C3A"/>
    <w:rsid w:val="00BC522C"/>
    <w:rsid w:val="00BC5B6D"/>
    <w:rsid w:val="00BC721B"/>
    <w:rsid w:val="00BD131E"/>
    <w:rsid w:val="00BD32EA"/>
    <w:rsid w:val="00BD5419"/>
    <w:rsid w:val="00BD6D27"/>
    <w:rsid w:val="00BD6F81"/>
    <w:rsid w:val="00BE02E5"/>
    <w:rsid w:val="00BE28EE"/>
    <w:rsid w:val="00BE3DC6"/>
    <w:rsid w:val="00BE4ADD"/>
    <w:rsid w:val="00BE4B2E"/>
    <w:rsid w:val="00BF2264"/>
    <w:rsid w:val="00BF40F5"/>
    <w:rsid w:val="00BF4B8B"/>
    <w:rsid w:val="00BF6D93"/>
    <w:rsid w:val="00C0009C"/>
    <w:rsid w:val="00C00702"/>
    <w:rsid w:val="00C017C3"/>
    <w:rsid w:val="00C02D3F"/>
    <w:rsid w:val="00C03A2B"/>
    <w:rsid w:val="00C04427"/>
    <w:rsid w:val="00C063E9"/>
    <w:rsid w:val="00C10B3A"/>
    <w:rsid w:val="00C11726"/>
    <w:rsid w:val="00C12203"/>
    <w:rsid w:val="00C1317E"/>
    <w:rsid w:val="00C13E45"/>
    <w:rsid w:val="00C140D8"/>
    <w:rsid w:val="00C14400"/>
    <w:rsid w:val="00C15534"/>
    <w:rsid w:val="00C1602B"/>
    <w:rsid w:val="00C2134B"/>
    <w:rsid w:val="00C21F9F"/>
    <w:rsid w:val="00C22929"/>
    <w:rsid w:val="00C2407E"/>
    <w:rsid w:val="00C25485"/>
    <w:rsid w:val="00C25627"/>
    <w:rsid w:val="00C25658"/>
    <w:rsid w:val="00C257BD"/>
    <w:rsid w:val="00C27DD8"/>
    <w:rsid w:val="00C302C7"/>
    <w:rsid w:val="00C307E3"/>
    <w:rsid w:val="00C30936"/>
    <w:rsid w:val="00C32B5B"/>
    <w:rsid w:val="00C34815"/>
    <w:rsid w:val="00C34AFC"/>
    <w:rsid w:val="00C350BD"/>
    <w:rsid w:val="00C35CFD"/>
    <w:rsid w:val="00C36D16"/>
    <w:rsid w:val="00C4001A"/>
    <w:rsid w:val="00C40EF5"/>
    <w:rsid w:val="00C41FB1"/>
    <w:rsid w:val="00C421D6"/>
    <w:rsid w:val="00C432C6"/>
    <w:rsid w:val="00C4339E"/>
    <w:rsid w:val="00C44245"/>
    <w:rsid w:val="00C44BC6"/>
    <w:rsid w:val="00C44FEC"/>
    <w:rsid w:val="00C45CFD"/>
    <w:rsid w:val="00C46D76"/>
    <w:rsid w:val="00C470B6"/>
    <w:rsid w:val="00C513D5"/>
    <w:rsid w:val="00C53D4D"/>
    <w:rsid w:val="00C55E26"/>
    <w:rsid w:val="00C57C24"/>
    <w:rsid w:val="00C6091A"/>
    <w:rsid w:val="00C617E3"/>
    <w:rsid w:val="00C63462"/>
    <w:rsid w:val="00C64123"/>
    <w:rsid w:val="00C64A42"/>
    <w:rsid w:val="00C64A72"/>
    <w:rsid w:val="00C6565E"/>
    <w:rsid w:val="00C670BD"/>
    <w:rsid w:val="00C73B1E"/>
    <w:rsid w:val="00C7523B"/>
    <w:rsid w:val="00C76538"/>
    <w:rsid w:val="00C76720"/>
    <w:rsid w:val="00C76C16"/>
    <w:rsid w:val="00C779C6"/>
    <w:rsid w:val="00C806CE"/>
    <w:rsid w:val="00C80A5C"/>
    <w:rsid w:val="00C80B13"/>
    <w:rsid w:val="00C81EE3"/>
    <w:rsid w:val="00C823B7"/>
    <w:rsid w:val="00C82F00"/>
    <w:rsid w:val="00C83BD6"/>
    <w:rsid w:val="00C864BF"/>
    <w:rsid w:val="00C870C6"/>
    <w:rsid w:val="00C87540"/>
    <w:rsid w:val="00C87B09"/>
    <w:rsid w:val="00C87E17"/>
    <w:rsid w:val="00C90532"/>
    <w:rsid w:val="00C9071F"/>
    <w:rsid w:val="00C92AEB"/>
    <w:rsid w:val="00C93311"/>
    <w:rsid w:val="00C93646"/>
    <w:rsid w:val="00C940F4"/>
    <w:rsid w:val="00C9588D"/>
    <w:rsid w:val="00C96A79"/>
    <w:rsid w:val="00CA240B"/>
    <w:rsid w:val="00CA2A5F"/>
    <w:rsid w:val="00CA3CD7"/>
    <w:rsid w:val="00CA4378"/>
    <w:rsid w:val="00CA4451"/>
    <w:rsid w:val="00CA4A3D"/>
    <w:rsid w:val="00CA541C"/>
    <w:rsid w:val="00CA54C3"/>
    <w:rsid w:val="00CA6D33"/>
    <w:rsid w:val="00CA73A0"/>
    <w:rsid w:val="00CB02E8"/>
    <w:rsid w:val="00CB09E0"/>
    <w:rsid w:val="00CB359C"/>
    <w:rsid w:val="00CB43DB"/>
    <w:rsid w:val="00CB4624"/>
    <w:rsid w:val="00CB5809"/>
    <w:rsid w:val="00CC0FE9"/>
    <w:rsid w:val="00CC19AF"/>
    <w:rsid w:val="00CC1FC3"/>
    <w:rsid w:val="00CC200E"/>
    <w:rsid w:val="00CC28AD"/>
    <w:rsid w:val="00CC2FF9"/>
    <w:rsid w:val="00CC3500"/>
    <w:rsid w:val="00CC40F6"/>
    <w:rsid w:val="00CC4470"/>
    <w:rsid w:val="00CC4858"/>
    <w:rsid w:val="00CC6F1A"/>
    <w:rsid w:val="00CD0A73"/>
    <w:rsid w:val="00CD0BA5"/>
    <w:rsid w:val="00CD2D98"/>
    <w:rsid w:val="00CD316D"/>
    <w:rsid w:val="00CD6345"/>
    <w:rsid w:val="00CD714D"/>
    <w:rsid w:val="00CD7933"/>
    <w:rsid w:val="00CD7AB9"/>
    <w:rsid w:val="00CE0261"/>
    <w:rsid w:val="00CE49B0"/>
    <w:rsid w:val="00CE63FA"/>
    <w:rsid w:val="00CF7100"/>
    <w:rsid w:val="00CF7540"/>
    <w:rsid w:val="00D02071"/>
    <w:rsid w:val="00D020F2"/>
    <w:rsid w:val="00D044F1"/>
    <w:rsid w:val="00D05311"/>
    <w:rsid w:val="00D05C56"/>
    <w:rsid w:val="00D06254"/>
    <w:rsid w:val="00D072E2"/>
    <w:rsid w:val="00D10D78"/>
    <w:rsid w:val="00D14723"/>
    <w:rsid w:val="00D152EF"/>
    <w:rsid w:val="00D1576F"/>
    <w:rsid w:val="00D15AF5"/>
    <w:rsid w:val="00D17546"/>
    <w:rsid w:val="00D179E5"/>
    <w:rsid w:val="00D22234"/>
    <w:rsid w:val="00D25A87"/>
    <w:rsid w:val="00D26959"/>
    <w:rsid w:val="00D30D58"/>
    <w:rsid w:val="00D32163"/>
    <w:rsid w:val="00D35F08"/>
    <w:rsid w:val="00D36B00"/>
    <w:rsid w:val="00D371C9"/>
    <w:rsid w:val="00D3758E"/>
    <w:rsid w:val="00D407FF"/>
    <w:rsid w:val="00D4091C"/>
    <w:rsid w:val="00D42604"/>
    <w:rsid w:val="00D42DA6"/>
    <w:rsid w:val="00D43BDD"/>
    <w:rsid w:val="00D46049"/>
    <w:rsid w:val="00D46339"/>
    <w:rsid w:val="00D46D91"/>
    <w:rsid w:val="00D50888"/>
    <w:rsid w:val="00D53449"/>
    <w:rsid w:val="00D537E3"/>
    <w:rsid w:val="00D5540A"/>
    <w:rsid w:val="00D568C1"/>
    <w:rsid w:val="00D57F65"/>
    <w:rsid w:val="00D6061B"/>
    <w:rsid w:val="00D62F85"/>
    <w:rsid w:val="00D64F16"/>
    <w:rsid w:val="00D666F8"/>
    <w:rsid w:val="00D704C5"/>
    <w:rsid w:val="00D70CD1"/>
    <w:rsid w:val="00D744C6"/>
    <w:rsid w:val="00D74852"/>
    <w:rsid w:val="00D75C26"/>
    <w:rsid w:val="00D75E05"/>
    <w:rsid w:val="00D807C9"/>
    <w:rsid w:val="00D80E99"/>
    <w:rsid w:val="00D8456F"/>
    <w:rsid w:val="00D92C5D"/>
    <w:rsid w:val="00D92E51"/>
    <w:rsid w:val="00D9438C"/>
    <w:rsid w:val="00D95664"/>
    <w:rsid w:val="00D95B3F"/>
    <w:rsid w:val="00D970E6"/>
    <w:rsid w:val="00D976E6"/>
    <w:rsid w:val="00DA0B15"/>
    <w:rsid w:val="00DA1018"/>
    <w:rsid w:val="00DA1A2E"/>
    <w:rsid w:val="00DA2415"/>
    <w:rsid w:val="00DA655A"/>
    <w:rsid w:val="00DA7267"/>
    <w:rsid w:val="00DA7A39"/>
    <w:rsid w:val="00DA7E7F"/>
    <w:rsid w:val="00DB019F"/>
    <w:rsid w:val="00DB0A7A"/>
    <w:rsid w:val="00DB2B10"/>
    <w:rsid w:val="00DB319F"/>
    <w:rsid w:val="00DB3391"/>
    <w:rsid w:val="00DB4774"/>
    <w:rsid w:val="00DB4D7B"/>
    <w:rsid w:val="00DB54EE"/>
    <w:rsid w:val="00DB56F0"/>
    <w:rsid w:val="00DB59C9"/>
    <w:rsid w:val="00DB6D14"/>
    <w:rsid w:val="00DB7CB1"/>
    <w:rsid w:val="00DC2ED9"/>
    <w:rsid w:val="00DC2F6A"/>
    <w:rsid w:val="00DC3955"/>
    <w:rsid w:val="00DC4CB5"/>
    <w:rsid w:val="00DC6FD4"/>
    <w:rsid w:val="00DC7C0F"/>
    <w:rsid w:val="00DD13E8"/>
    <w:rsid w:val="00DD172B"/>
    <w:rsid w:val="00DD3501"/>
    <w:rsid w:val="00DD3E66"/>
    <w:rsid w:val="00DD51A4"/>
    <w:rsid w:val="00DD5B90"/>
    <w:rsid w:val="00DE4F12"/>
    <w:rsid w:val="00DE50D9"/>
    <w:rsid w:val="00DE6339"/>
    <w:rsid w:val="00DE7C9B"/>
    <w:rsid w:val="00DE7D11"/>
    <w:rsid w:val="00DF042E"/>
    <w:rsid w:val="00DF0D77"/>
    <w:rsid w:val="00DF2CD9"/>
    <w:rsid w:val="00DF39CC"/>
    <w:rsid w:val="00DF3E10"/>
    <w:rsid w:val="00DF44B2"/>
    <w:rsid w:val="00DF4721"/>
    <w:rsid w:val="00DF4A50"/>
    <w:rsid w:val="00DF5788"/>
    <w:rsid w:val="00DF590B"/>
    <w:rsid w:val="00DF60F8"/>
    <w:rsid w:val="00DF7BC9"/>
    <w:rsid w:val="00E00731"/>
    <w:rsid w:val="00E00BCD"/>
    <w:rsid w:val="00E0197E"/>
    <w:rsid w:val="00E036CC"/>
    <w:rsid w:val="00E03FB6"/>
    <w:rsid w:val="00E04E92"/>
    <w:rsid w:val="00E0665E"/>
    <w:rsid w:val="00E13D54"/>
    <w:rsid w:val="00E15DB3"/>
    <w:rsid w:val="00E16943"/>
    <w:rsid w:val="00E21B68"/>
    <w:rsid w:val="00E23A62"/>
    <w:rsid w:val="00E24772"/>
    <w:rsid w:val="00E248D7"/>
    <w:rsid w:val="00E348CE"/>
    <w:rsid w:val="00E349F8"/>
    <w:rsid w:val="00E35BDB"/>
    <w:rsid w:val="00E36356"/>
    <w:rsid w:val="00E40447"/>
    <w:rsid w:val="00E427DC"/>
    <w:rsid w:val="00E42F8A"/>
    <w:rsid w:val="00E43221"/>
    <w:rsid w:val="00E43822"/>
    <w:rsid w:val="00E46848"/>
    <w:rsid w:val="00E470B7"/>
    <w:rsid w:val="00E47AB8"/>
    <w:rsid w:val="00E50A9F"/>
    <w:rsid w:val="00E50EA9"/>
    <w:rsid w:val="00E50ED8"/>
    <w:rsid w:val="00E511AB"/>
    <w:rsid w:val="00E51659"/>
    <w:rsid w:val="00E51860"/>
    <w:rsid w:val="00E51B97"/>
    <w:rsid w:val="00E54D98"/>
    <w:rsid w:val="00E54DE3"/>
    <w:rsid w:val="00E55D60"/>
    <w:rsid w:val="00E5735E"/>
    <w:rsid w:val="00E60455"/>
    <w:rsid w:val="00E621C1"/>
    <w:rsid w:val="00E63DF4"/>
    <w:rsid w:val="00E641AF"/>
    <w:rsid w:val="00E64861"/>
    <w:rsid w:val="00E64886"/>
    <w:rsid w:val="00E64BF0"/>
    <w:rsid w:val="00E65EB9"/>
    <w:rsid w:val="00E66003"/>
    <w:rsid w:val="00E6628E"/>
    <w:rsid w:val="00E66316"/>
    <w:rsid w:val="00E67DE6"/>
    <w:rsid w:val="00E70FE9"/>
    <w:rsid w:val="00E74586"/>
    <w:rsid w:val="00E747F3"/>
    <w:rsid w:val="00E7645E"/>
    <w:rsid w:val="00E776F4"/>
    <w:rsid w:val="00E8096F"/>
    <w:rsid w:val="00E81B1A"/>
    <w:rsid w:val="00E826A7"/>
    <w:rsid w:val="00E85BF3"/>
    <w:rsid w:val="00E8745C"/>
    <w:rsid w:val="00E87726"/>
    <w:rsid w:val="00E87A7E"/>
    <w:rsid w:val="00E87B44"/>
    <w:rsid w:val="00E9049A"/>
    <w:rsid w:val="00E9073F"/>
    <w:rsid w:val="00E90B3F"/>
    <w:rsid w:val="00E90FDE"/>
    <w:rsid w:val="00E93531"/>
    <w:rsid w:val="00E93A24"/>
    <w:rsid w:val="00E93C2A"/>
    <w:rsid w:val="00E93EC6"/>
    <w:rsid w:val="00E943C3"/>
    <w:rsid w:val="00E9448D"/>
    <w:rsid w:val="00E95FD9"/>
    <w:rsid w:val="00E97282"/>
    <w:rsid w:val="00E97367"/>
    <w:rsid w:val="00E97CF2"/>
    <w:rsid w:val="00EA1854"/>
    <w:rsid w:val="00EA3B50"/>
    <w:rsid w:val="00EA5170"/>
    <w:rsid w:val="00EA5D36"/>
    <w:rsid w:val="00EA63B6"/>
    <w:rsid w:val="00EB0E0D"/>
    <w:rsid w:val="00EB1515"/>
    <w:rsid w:val="00EB440C"/>
    <w:rsid w:val="00EB4C66"/>
    <w:rsid w:val="00EB4F47"/>
    <w:rsid w:val="00EB5F96"/>
    <w:rsid w:val="00EB7E89"/>
    <w:rsid w:val="00EB7F12"/>
    <w:rsid w:val="00EC1888"/>
    <w:rsid w:val="00EC259A"/>
    <w:rsid w:val="00EC39E9"/>
    <w:rsid w:val="00EC3B99"/>
    <w:rsid w:val="00EC40B2"/>
    <w:rsid w:val="00EC4114"/>
    <w:rsid w:val="00ED0089"/>
    <w:rsid w:val="00ED01AB"/>
    <w:rsid w:val="00ED03CA"/>
    <w:rsid w:val="00ED1B61"/>
    <w:rsid w:val="00ED2E4D"/>
    <w:rsid w:val="00ED6319"/>
    <w:rsid w:val="00EE143C"/>
    <w:rsid w:val="00EE5D9E"/>
    <w:rsid w:val="00EF3654"/>
    <w:rsid w:val="00EF38F0"/>
    <w:rsid w:val="00EF39BD"/>
    <w:rsid w:val="00EF3AE4"/>
    <w:rsid w:val="00EF4AD8"/>
    <w:rsid w:val="00EF4DC8"/>
    <w:rsid w:val="00EF5198"/>
    <w:rsid w:val="00EF5FFA"/>
    <w:rsid w:val="00EF6D18"/>
    <w:rsid w:val="00F02BFE"/>
    <w:rsid w:val="00F03D81"/>
    <w:rsid w:val="00F03FA2"/>
    <w:rsid w:val="00F0439C"/>
    <w:rsid w:val="00F04779"/>
    <w:rsid w:val="00F04857"/>
    <w:rsid w:val="00F06523"/>
    <w:rsid w:val="00F10B70"/>
    <w:rsid w:val="00F14A82"/>
    <w:rsid w:val="00F15754"/>
    <w:rsid w:val="00F15EA1"/>
    <w:rsid w:val="00F16A48"/>
    <w:rsid w:val="00F17A0E"/>
    <w:rsid w:val="00F2024A"/>
    <w:rsid w:val="00F203EE"/>
    <w:rsid w:val="00F20E36"/>
    <w:rsid w:val="00F24571"/>
    <w:rsid w:val="00F246C5"/>
    <w:rsid w:val="00F24824"/>
    <w:rsid w:val="00F24DA5"/>
    <w:rsid w:val="00F2551C"/>
    <w:rsid w:val="00F255A6"/>
    <w:rsid w:val="00F255BE"/>
    <w:rsid w:val="00F26906"/>
    <w:rsid w:val="00F26CEA"/>
    <w:rsid w:val="00F2749F"/>
    <w:rsid w:val="00F27680"/>
    <w:rsid w:val="00F3040C"/>
    <w:rsid w:val="00F30FD1"/>
    <w:rsid w:val="00F3301F"/>
    <w:rsid w:val="00F33A48"/>
    <w:rsid w:val="00F34D7D"/>
    <w:rsid w:val="00F35884"/>
    <w:rsid w:val="00F40266"/>
    <w:rsid w:val="00F41B57"/>
    <w:rsid w:val="00F41E76"/>
    <w:rsid w:val="00F41EF0"/>
    <w:rsid w:val="00F435FA"/>
    <w:rsid w:val="00F438FE"/>
    <w:rsid w:val="00F47592"/>
    <w:rsid w:val="00F47AF4"/>
    <w:rsid w:val="00F47C8B"/>
    <w:rsid w:val="00F51868"/>
    <w:rsid w:val="00F51A50"/>
    <w:rsid w:val="00F52E79"/>
    <w:rsid w:val="00F53974"/>
    <w:rsid w:val="00F54075"/>
    <w:rsid w:val="00F5677D"/>
    <w:rsid w:val="00F56FAF"/>
    <w:rsid w:val="00F612B2"/>
    <w:rsid w:val="00F613C5"/>
    <w:rsid w:val="00F61A6D"/>
    <w:rsid w:val="00F61A9B"/>
    <w:rsid w:val="00F6242D"/>
    <w:rsid w:val="00F6380A"/>
    <w:rsid w:val="00F63B44"/>
    <w:rsid w:val="00F64CF8"/>
    <w:rsid w:val="00F67676"/>
    <w:rsid w:val="00F70CA2"/>
    <w:rsid w:val="00F73A4B"/>
    <w:rsid w:val="00F7495D"/>
    <w:rsid w:val="00F76E8F"/>
    <w:rsid w:val="00F77CBE"/>
    <w:rsid w:val="00F8005C"/>
    <w:rsid w:val="00F81B7E"/>
    <w:rsid w:val="00F83153"/>
    <w:rsid w:val="00F831D7"/>
    <w:rsid w:val="00F83C81"/>
    <w:rsid w:val="00F84F14"/>
    <w:rsid w:val="00F859F2"/>
    <w:rsid w:val="00F8651E"/>
    <w:rsid w:val="00F8679E"/>
    <w:rsid w:val="00F86E95"/>
    <w:rsid w:val="00F87C57"/>
    <w:rsid w:val="00F9073D"/>
    <w:rsid w:val="00F90F92"/>
    <w:rsid w:val="00F91F40"/>
    <w:rsid w:val="00F92747"/>
    <w:rsid w:val="00F9389A"/>
    <w:rsid w:val="00F9632F"/>
    <w:rsid w:val="00F964A5"/>
    <w:rsid w:val="00F96D6E"/>
    <w:rsid w:val="00F97754"/>
    <w:rsid w:val="00FA019B"/>
    <w:rsid w:val="00FA1147"/>
    <w:rsid w:val="00FA13FE"/>
    <w:rsid w:val="00FA4978"/>
    <w:rsid w:val="00FA499C"/>
    <w:rsid w:val="00FA6FA9"/>
    <w:rsid w:val="00FA7C76"/>
    <w:rsid w:val="00FA7F87"/>
    <w:rsid w:val="00FB1FAA"/>
    <w:rsid w:val="00FB2B10"/>
    <w:rsid w:val="00FB42AF"/>
    <w:rsid w:val="00FB4301"/>
    <w:rsid w:val="00FB4F3C"/>
    <w:rsid w:val="00FB5657"/>
    <w:rsid w:val="00FB60C2"/>
    <w:rsid w:val="00FB66AB"/>
    <w:rsid w:val="00FC2AA2"/>
    <w:rsid w:val="00FC511A"/>
    <w:rsid w:val="00FC560E"/>
    <w:rsid w:val="00FC5B22"/>
    <w:rsid w:val="00FC5EE0"/>
    <w:rsid w:val="00FC6FC7"/>
    <w:rsid w:val="00FD1113"/>
    <w:rsid w:val="00FD26A7"/>
    <w:rsid w:val="00FD28AA"/>
    <w:rsid w:val="00FD30C7"/>
    <w:rsid w:val="00FD534B"/>
    <w:rsid w:val="00FD5CE5"/>
    <w:rsid w:val="00FD7FF9"/>
    <w:rsid w:val="00FE18DD"/>
    <w:rsid w:val="00FE1B82"/>
    <w:rsid w:val="00FE20DB"/>
    <w:rsid w:val="00FE3BB5"/>
    <w:rsid w:val="00FE4B67"/>
    <w:rsid w:val="00FE51E4"/>
    <w:rsid w:val="00FE7057"/>
    <w:rsid w:val="00FF3713"/>
    <w:rsid w:val="00FF3CF0"/>
    <w:rsid w:val="00FF6B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D73EE4"/>
  <w15:docId w15:val="{35D11433-A0E8-4F27-92BB-1163503D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emiHidden/>
    <w:qFormat/>
    <w:rsid w:val="00AE1425"/>
    <w:pPr>
      <w:ind w:left="567"/>
      <w:outlineLvl w:val="1"/>
    </w:pPr>
    <w:rPr>
      <w:rFonts w:ascii="Arial" w:hAnsi="Arial"/>
      <w:sz w:val="18"/>
      <w:szCs w:val="18"/>
    </w:rPr>
  </w:style>
  <w:style w:type="paragraph" w:styleId="Kop1">
    <w:name w:val="heading 1"/>
    <w:basedOn w:val="Plattetekst"/>
    <w:next w:val="Plattetekst"/>
    <w:qFormat/>
    <w:rsid w:val="00DF3E10"/>
    <w:pPr>
      <w:keepNext/>
      <w:pageBreakBefore/>
      <w:spacing w:after="0" w:line="360" w:lineRule="auto"/>
      <w:ind w:left="284"/>
      <w:outlineLvl w:val="0"/>
    </w:pPr>
    <w:rPr>
      <w:rFonts w:ascii="Caecilia LT Std Roman" w:hAnsi="Caecilia LT Std Roman"/>
      <w:b/>
      <w:caps/>
      <w:noProof/>
      <w:color w:val="868788"/>
      <w:sz w:val="32"/>
      <w:szCs w:val="32"/>
    </w:rPr>
  </w:style>
  <w:style w:type="paragraph" w:styleId="Kop2">
    <w:name w:val="heading 2"/>
    <w:basedOn w:val="Plattetekst0"/>
    <w:next w:val="Plattetekst0"/>
    <w:qFormat/>
    <w:rsid w:val="008906F3"/>
    <w:pPr>
      <w:spacing w:after="120"/>
      <w:ind w:left="284"/>
    </w:pPr>
    <w:rPr>
      <w:rFonts w:ascii="Caecilia LT Std Roman" w:hAnsi="Caecilia LT Std Roman"/>
      <w:b/>
      <w:caps/>
      <w:color w:val="A6CE39"/>
      <w:sz w:val="28"/>
    </w:rPr>
  </w:style>
  <w:style w:type="paragraph" w:styleId="Kop3">
    <w:name w:val="heading 3"/>
    <w:aliases w:val="subparagraaf"/>
    <w:basedOn w:val="Standaard"/>
    <w:next w:val="Standaard"/>
    <w:qFormat/>
    <w:rsid w:val="00650F1C"/>
    <w:pPr>
      <w:spacing w:after="120"/>
      <w:outlineLvl w:val="2"/>
    </w:pPr>
    <w:rPr>
      <w:b/>
      <w:sz w:val="22"/>
    </w:rPr>
  </w:style>
  <w:style w:type="paragraph" w:styleId="Kop4">
    <w:name w:val="heading 4"/>
    <w:basedOn w:val="Standaard"/>
    <w:next w:val="Standaard"/>
    <w:semiHidden/>
    <w:qFormat/>
    <w:rsid w:val="00B35A37"/>
    <w:pPr>
      <w:keepNext/>
      <w:spacing w:before="240" w:after="60"/>
      <w:outlineLvl w:val="3"/>
    </w:pPr>
    <w:rPr>
      <w:b/>
      <w:bCs/>
      <w:sz w:val="28"/>
      <w:szCs w:val="28"/>
    </w:rPr>
  </w:style>
  <w:style w:type="paragraph" w:styleId="Kop5">
    <w:name w:val="heading 5"/>
    <w:basedOn w:val="Standaard"/>
    <w:next w:val="Standaard"/>
    <w:semiHidden/>
    <w:qFormat/>
    <w:rsid w:val="00B35A37"/>
    <w:pPr>
      <w:spacing w:before="240" w:after="60"/>
      <w:outlineLvl w:val="4"/>
    </w:pPr>
    <w:rPr>
      <w:b/>
      <w:bCs/>
      <w:i/>
      <w:iCs/>
      <w:sz w:val="26"/>
      <w:szCs w:val="26"/>
    </w:rPr>
  </w:style>
  <w:style w:type="paragraph" w:styleId="Kop6">
    <w:name w:val="heading 6"/>
    <w:basedOn w:val="Standaard"/>
    <w:next w:val="Standaard"/>
    <w:semiHidden/>
    <w:qFormat/>
    <w:rsid w:val="00B35A37"/>
    <w:pPr>
      <w:spacing w:before="240" w:after="60"/>
      <w:outlineLvl w:val="5"/>
    </w:pPr>
    <w:rPr>
      <w:b/>
      <w:bCs/>
      <w:sz w:val="22"/>
      <w:szCs w:val="22"/>
    </w:rPr>
  </w:style>
  <w:style w:type="paragraph" w:styleId="Kop7">
    <w:name w:val="heading 7"/>
    <w:basedOn w:val="Standaard"/>
    <w:next w:val="Standaard"/>
    <w:semiHidden/>
    <w:qFormat/>
    <w:rsid w:val="00B35A37"/>
    <w:pPr>
      <w:spacing w:before="240" w:after="60"/>
      <w:outlineLvl w:val="6"/>
    </w:pPr>
  </w:style>
  <w:style w:type="paragraph" w:styleId="Kop8">
    <w:name w:val="heading 8"/>
    <w:basedOn w:val="Standaard"/>
    <w:next w:val="Standaard"/>
    <w:semiHidden/>
    <w:qFormat/>
    <w:rsid w:val="00B35A37"/>
    <w:pPr>
      <w:spacing w:before="240" w:after="60"/>
      <w:outlineLvl w:val="7"/>
    </w:pPr>
    <w:rPr>
      <w:i/>
      <w:iCs/>
    </w:rPr>
  </w:style>
  <w:style w:type="paragraph" w:styleId="Kop9">
    <w:name w:val="heading 9"/>
    <w:basedOn w:val="Standaard"/>
    <w:next w:val="Standaard"/>
    <w:semiHidden/>
    <w:qFormat/>
    <w:rsid w:val="00B35A37"/>
    <w:p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deChar">
    <w:name w:val="code Char"/>
    <w:basedOn w:val="Standaardalinea-lettertype"/>
    <w:link w:val="code"/>
    <w:rsid w:val="00FD28AA"/>
    <w:rPr>
      <w:rFonts w:ascii="Courier New" w:hAnsi="Courier New" w:cs="Courier New"/>
      <w:sz w:val="18"/>
      <w:szCs w:val="18"/>
      <w:shd w:val="clear" w:color="auto" w:fill="E6E6E6"/>
      <w:lang w:val="en-GB"/>
    </w:rPr>
  </w:style>
  <w:style w:type="paragraph" w:customStyle="1" w:styleId="Certificaatvermelding">
    <w:name w:val="Certificaatvermelding"/>
    <w:basedOn w:val="Standaard"/>
    <w:next w:val="Standaard"/>
    <w:rsid w:val="00407A8A"/>
    <w:rPr>
      <w:b/>
      <w:sz w:val="24"/>
    </w:rPr>
  </w:style>
  <w:style w:type="paragraph" w:customStyle="1" w:styleId="code">
    <w:name w:val="code"/>
    <w:basedOn w:val="Plattetekst0"/>
    <w:link w:val="codeChar"/>
    <w:autoRedefine/>
    <w:rsid w:val="00FD28AA"/>
    <w:pPr>
      <w:keepNext/>
      <w:keepLines/>
      <w:pBdr>
        <w:top w:val="single" w:sz="4" w:space="1" w:color="868788"/>
        <w:left w:val="single" w:sz="4" w:space="4" w:color="868788"/>
        <w:bottom w:val="single" w:sz="4" w:space="1" w:color="868788"/>
        <w:right w:val="single" w:sz="4" w:space="4" w:color="868788"/>
      </w:pBdr>
      <w:shd w:val="clear" w:color="auto" w:fill="E6E6E6"/>
    </w:pPr>
    <w:rPr>
      <w:rFonts w:ascii="Courier New" w:hAnsi="Courier New" w:cs="Courier New"/>
      <w:lang w:val="en-GB"/>
    </w:rPr>
  </w:style>
  <w:style w:type="paragraph" w:styleId="Documentstructuur">
    <w:name w:val="Document Map"/>
    <w:basedOn w:val="Standaard"/>
    <w:semiHidden/>
    <w:rsid w:val="00B35A37"/>
    <w:pPr>
      <w:shd w:val="clear" w:color="auto" w:fill="000080"/>
    </w:pPr>
    <w:rPr>
      <w:rFonts w:ascii="Tahoma" w:hAnsi="Tahoma" w:cs="Tahoma"/>
    </w:rPr>
  </w:style>
  <w:style w:type="character" w:styleId="GevolgdeHyperlink">
    <w:name w:val="FollowedHyperlink"/>
    <w:basedOn w:val="Standaardalinea-lettertype"/>
    <w:semiHidden/>
    <w:rsid w:val="00B35A37"/>
    <w:rPr>
      <w:color w:val="800080"/>
      <w:u w:val="single"/>
    </w:rPr>
  </w:style>
  <w:style w:type="character" w:styleId="Hyperlink">
    <w:name w:val="Hyperlink"/>
    <w:basedOn w:val="Standaardalinea-lettertype"/>
    <w:uiPriority w:val="99"/>
    <w:rsid w:val="004A37C2"/>
    <w:rPr>
      <w:color w:val="0000FF"/>
      <w:u w:val="single"/>
    </w:rPr>
  </w:style>
  <w:style w:type="paragraph" w:customStyle="1" w:styleId="Oefening">
    <w:name w:val="Oefening"/>
    <w:basedOn w:val="Standaard"/>
    <w:next w:val="Plattetekst0"/>
    <w:qFormat/>
    <w:rsid w:val="00ED2E4D"/>
    <w:pPr>
      <w:shd w:val="clear" w:color="auto" w:fill="A6CE39"/>
      <w:spacing w:after="120"/>
      <w:outlineLvl w:val="0"/>
    </w:pPr>
    <w:rPr>
      <w:rFonts w:ascii="Caecilia LT Std Roman" w:hAnsi="Caecilia LT Std Roman"/>
      <w:color w:val="FFFFFF" w:themeColor="background1"/>
      <w:sz w:val="28"/>
      <w:szCs w:val="28"/>
    </w:rPr>
  </w:style>
  <w:style w:type="paragraph" w:styleId="Index1">
    <w:name w:val="index 1"/>
    <w:basedOn w:val="Standaard"/>
    <w:next w:val="Standaard"/>
    <w:autoRedefine/>
    <w:semiHidden/>
    <w:rsid w:val="00B35A37"/>
    <w:pPr>
      <w:tabs>
        <w:tab w:val="right" w:leader="dot" w:pos="7643"/>
      </w:tabs>
      <w:ind w:left="709" w:hanging="240"/>
    </w:pPr>
  </w:style>
  <w:style w:type="paragraph" w:styleId="Inhopg1">
    <w:name w:val="toc 1"/>
    <w:basedOn w:val="Standaard"/>
    <w:next w:val="Standaard"/>
    <w:autoRedefine/>
    <w:uiPriority w:val="39"/>
    <w:rsid w:val="009416B8"/>
    <w:pPr>
      <w:tabs>
        <w:tab w:val="right" w:leader="dot" w:pos="7655"/>
      </w:tabs>
      <w:spacing w:before="240" w:after="120"/>
      <w:ind w:left="284"/>
    </w:pPr>
    <w:rPr>
      <w:b/>
      <w:bCs/>
      <w:noProof/>
      <w:sz w:val="22"/>
    </w:rPr>
  </w:style>
  <w:style w:type="paragraph" w:styleId="Inhopg2">
    <w:name w:val="toc 2"/>
    <w:basedOn w:val="Plattetekst0"/>
    <w:next w:val="Plattetekst0"/>
    <w:autoRedefine/>
    <w:uiPriority w:val="39"/>
    <w:rsid w:val="00E90FDE"/>
    <w:pPr>
      <w:tabs>
        <w:tab w:val="right" w:leader="dot" w:pos="7655"/>
      </w:tabs>
      <w:spacing w:before="120"/>
    </w:pPr>
    <w:rPr>
      <w:iCs/>
    </w:rPr>
  </w:style>
  <w:style w:type="paragraph" w:styleId="Ballontekst">
    <w:name w:val="Balloon Text"/>
    <w:basedOn w:val="Standaard"/>
    <w:link w:val="BallontekstChar"/>
    <w:semiHidden/>
    <w:rsid w:val="003A268C"/>
    <w:rPr>
      <w:rFonts w:ascii="Tahoma" w:hAnsi="Tahoma" w:cs="Tahoma"/>
      <w:sz w:val="16"/>
      <w:szCs w:val="16"/>
    </w:rPr>
  </w:style>
  <w:style w:type="paragraph" w:styleId="Inhopg3">
    <w:name w:val="toc 3"/>
    <w:basedOn w:val="Standaard"/>
    <w:next w:val="Standaard"/>
    <w:autoRedefine/>
    <w:semiHidden/>
    <w:rsid w:val="000B51BD"/>
    <w:pPr>
      <w:tabs>
        <w:tab w:val="right" w:leader="dot" w:pos="7655"/>
      </w:tabs>
      <w:ind w:left="1134"/>
    </w:pPr>
  </w:style>
  <w:style w:type="paragraph" w:styleId="Inhopg4">
    <w:name w:val="toc 4"/>
    <w:basedOn w:val="Standaard"/>
    <w:next w:val="Standaard"/>
    <w:autoRedefine/>
    <w:semiHidden/>
    <w:rsid w:val="00B35A37"/>
    <w:pPr>
      <w:ind w:left="720"/>
    </w:pPr>
  </w:style>
  <w:style w:type="paragraph" w:styleId="Inhopg5">
    <w:name w:val="toc 5"/>
    <w:basedOn w:val="Standaard"/>
    <w:next w:val="Standaard"/>
    <w:autoRedefine/>
    <w:semiHidden/>
    <w:rsid w:val="00B35A37"/>
    <w:pPr>
      <w:ind w:left="960"/>
    </w:pPr>
  </w:style>
  <w:style w:type="paragraph" w:styleId="Inhopg6">
    <w:name w:val="toc 6"/>
    <w:basedOn w:val="Standaard"/>
    <w:next w:val="Standaard"/>
    <w:autoRedefine/>
    <w:semiHidden/>
    <w:rsid w:val="00B35A37"/>
    <w:pPr>
      <w:ind w:left="1200"/>
    </w:pPr>
  </w:style>
  <w:style w:type="paragraph" w:styleId="Inhopg7">
    <w:name w:val="toc 7"/>
    <w:basedOn w:val="Standaard"/>
    <w:next w:val="Standaard"/>
    <w:autoRedefine/>
    <w:semiHidden/>
    <w:rsid w:val="00B35A37"/>
    <w:pPr>
      <w:ind w:left="1440"/>
    </w:pPr>
  </w:style>
  <w:style w:type="paragraph" w:styleId="Inhopg8">
    <w:name w:val="toc 8"/>
    <w:basedOn w:val="Standaard"/>
    <w:next w:val="Standaard"/>
    <w:autoRedefine/>
    <w:semiHidden/>
    <w:rsid w:val="00B35A37"/>
    <w:pPr>
      <w:ind w:left="1680"/>
    </w:pPr>
  </w:style>
  <w:style w:type="paragraph" w:styleId="Inhopg9">
    <w:name w:val="toc 9"/>
    <w:basedOn w:val="Standaard"/>
    <w:next w:val="Standaard"/>
    <w:autoRedefine/>
    <w:semiHidden/>
    <w:rsid w:val="00B35A37"/>
    <w:pPr>
      <w:ind w:left="1920"/>
    </w:pPr>
  </w:style>
  <w:style w:type="paragraph" w:styleId="Koptekst">
    <w:name w:val="header"/>
    <w:basedOn w:val="Standaard"/>
    <w:link w:val="KoptekstChar"/>
    <w:semiHidden/>
    <w:rsid w:val="00B35A37"/>
    <w:pPr>
      <w:tabs>
        <w:tab w:val="center" w:pos="4536"/>
        <w:tab w:val="right" w:pos="9072"/>
      </w:tabs>
    </w:pPr>
  </w:style>
  <w:style w:type="numbering" w:styleId="111111">
    <w:name w:val="Outline List 2"/>
    <w:basedOn w:val="Geenlijst"/>
    <w:semiHidden/>
    <w:rsid w:val="000B51BD"/>
    <w:pPr>
      <w:numPr>
        <w:numId w:val="11"/>
      </w:numPr>
    </w:pPr>
  </w:style>
  <w:style w:type="character" w:customStyle="1" w:styleId="BallontekstChar">
    <w:name w:val="Ballontekst Char"/>
    <w:basedOn w:val="Standaardalinea-lettertype"/>
    <w:link w:val="Ballontekst"/>
    <w:semiHidden/>
    <w:rsid w:val="003A268C"/>
    <w:rPr>
      <w:rFonts w:ascii="Tahoma" w:hAnsi="Tahoma" w:cs="Tahoma"/>
      <w:sz w:val="16"/>
      <w:szCs w:val="16"/>
    </w:rPr>
  </w:style>
  <w:style w:type="paragraph" w:customStyle="1" w:styleId="Opdracht">
    <w:name w:val="Opdracht"/>
    <w:basedOn w:val="Standaard"/>
    <w:next w:val="Plattetekst0"/>
    <w:qFormat/>
    <w:rsid w:val="00ED2E4D"/>
    <w:pPr>
      <w:shd w:val="clear" w:color="auto" w:fill="868788"/>
      <w:spacing w:after="120"/>
    </w:pPr>
    <w:rPr>
      <w:rFonts w:ascii="Caecilia LT Std Roman" w:hAnsi="Caecilia LT Std Roman"/>
      <w:color w:val="FFFFFF" w:themeColor="background1"/>
      <w:sz w:val="28"/>
    </w:rPr>
  </w:style>
  <w:style w:type="numbering" w:styleId="1ai">
    <w:name w:val="Outline List 1"/>
    <w:basedOn w:val="Geenlijst"/>
    <w:semiHidden/>
    <w:rsid w:val="000B51BD"/>
    <w:pPr>
      <w:numPr>
        <w:numId w:val="12"/>
      </w:numPr>
    </w:pPr>
  </w:style>
  <w:style w:type="paragraph" w:customStyle="1" w:styleId="opmerking">
    <w:name w:val="opmerking"/>
    <w:basedOn w:val="Standaard"/>
    <w:next w:val="Standaard"/>
    <w:autoRedefine/>
    <w:rsid w:val="00CA6D33"/>
    <w:pPr>
      <w:tabs>
        <w:tab w:val="bar" w:pos="1843"/>
      </w:tabs>
      <w:ind w:left="1985" w:hanging="1134"/>
    </w:pPr>
  </w:style>
  <w:style w:type="character" w:styleId="Paginanummer">
    <w:name w:val="page number"/>
    <w:basedOn w:val="Standaardalinea-lettertype"/>
    <w:semiHidden/>
    <w:rsid w:val="00B35A37"/>
    <w:rPr>
      <w:rFonts w:ascii="Century Schoolbook" w:hAnsi="Century Schoolbook"/>
      <w:sz w:val="20"/>
      <w:szCs w:val="20"/>
    </w:rPr>
  </w:style>
  <w:style w:type="paragraph" w:customStyle="1" w:styleId="Readerinfo">
    <w:name w:val="Readerinfo"/>
    <w:basedOn w:val="Standaard"/>
    <w:autoRedefine/>
    <w:qFormat/>
    <w:rsid w:val="00430CC4"/>
    <w:pPr>
      <w:shd w:val="clear" w:color="auto" w:fill="A6CE39"/>
    </w:pPr>
    <w:rPr>
      <w:rFonts w:ascii="Caecilia LT Std Roman" w:hAnsi="Caecilia LT Std Roman"/>
      <w:caps/>
      <w:color w:val="FFFFFF" w:themeColor="background1"/>
      <w:sz w:val="28"/>
    </w:rPr>
  </w:style>
  <w:style w:type="table" w:styleId="3D-effectenvoortabel1">
    <w:name w:val="Table 3D effects 1"/>
    <w:basedOn w:val="Standaardtabel"/>
    <w:semiHidden/>
    <w:rsid w:val="000B51BD"/>
    <w:pPr>
      <w:ind w:left="567"/>
      <w:outlineLvl w:val="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raster">
    <w:name w:val="Table Grid"/>
    <w:basedOn w:val="Standaardtabel"/>
    <w:semiHidden/>
    <w:rsid w:val="00B35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oettekst">
    <w:name w:val="footer"/>
    <w:basedOn w:val="Standaard"/>
    <w:semiHidden/>
    <w:rsid w:val="00B35A37"/>
    <w:pPr>
      <w:tabs>
        <w:tab w:val="left" w:pos="284"/>
        <w:tab w:val="right" w:pos="7655"/>
      </w:tabs>
      <w:ind w:left="-2268"/>
    </w:pPr>
  </w:style>
  <w:style w:type="table" w:styleId="3D-effectenvoortabel2">
    <w:name w:val="Table 3D effects 2"/>
    <w:basedOn w:val="Standaardtabel"/>
    <w:semiHidden/>
    <w:rsid w:val="000B51BD"/>
    <w:pPr>
      <w:ind w:left="567"/>
      <w:outlineLvl w:val="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0B51BD"/>
    <w:pPr>
      <w:ind w:left="567"/>
      <w:outlineLvl w:val="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0B51BD"/>
  </w:style>
  <w:style w:type="paragraph" w:styleId="Adresenvelop">
    <w:name w:val="envelope address"/>
    <w:basedOn w:val="Standaard"/>
    <w:semiHidden/>
    <w:rsid w:val="000B51BD"/>
    <w:pPr>
      <w:framePr w:w="7920" w:h="1980" w:hRule="exact" w:hSpace="141" w:wrap="auto" w:hAnchor="page" w:xAlign="center" w:yAlign="bottom"/>
      <w:ind w:left="2880"/>
    </w:pPr>
    <w:rPr>
      <w:rFonts w:cs="Arial"/>
      <w:sz w:val="24"/>
      <w:szCs w:val="24"/>
    </w:rPr>
  </w:style>
  <w:style w:type="paragraph" w:styleId="Afsluiting">
    <w:name w:val="Closing"/>
    <w:basedOn w:val="Standaard"/>
    <w:semiHidden/>
    <w:rsid w:val="000B51BD"/>
    <w:pPr>
      <w:ind w:left="4252"/>
    </w:pPr>
  </w:style>
  <w:style w:type="paragraph" w:styleId="Afzender">
    <w:name w:val="envelope return"/>
    <w:basedOn w:val="Standaard"/>
    <w:semiHidden/>
    <w:rsid w:val="000B51BD"/>
    <w:rPr>
      <w:rFonts w:cs="Arial"/>
    </w:rPr>
  </w:style>
  <w:style w:type="numbering" w:styleId="Artikelsectie">
    <w:name w:val="Outline List 3"/>
    <w:basedOn w:val="Geenlijst"/>
    <w:semiHidden/>
    <w:rsid w:val="000B51BD"/>
    <w:pPr>
      <w:numPr>
        <w:numId w:val="13"/>
      </w:numPr>
    </w:pPr>
  </w:style>
  <w:style w:type="paragraph" w:styleId="Berichtkop">
    <w:name w:val="Message Header"/>
    <w:basedOn w:val="Standaard"/>
    <w:semiHidden/>
    <w:rsid w:val="000B51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Bloktekst">
    <w:name w:val="Block Text"/>
    <w:basedOn w:val="Standaard"/>
    <w:semiHidden/>
    <w:rsid w:val="000B51BD"/>
    <w:pPr>
      <w:spacing w:after="120"/>
      <w:ind w:left="1440" w:right="1440"/>
    </w:pPr>
  </w:style>
  <w:style w:type="paragraph" w:styleId="Datum">
    <w:name w:val="Date"/>
    <w:basedOn w:val="Standaard"/>
    <w:next w:val="Standaard"/>
    <w:semiHidden/>
    <w:rsid w:val="000B51BD"/>
  </w:style>
  <w:style w:type="table" w:styleId="Eenvoudigetabel1">
    <w:name w:val="Table Simple 1"/>
    <w:basedOn w:val="Standaardtabel"/>
    <w:semiHidden/>
    <w:rsid w:val="000B51BD"/>
    <w:pPr>
      <w:ind w:left="567"/>
      <w:outlineLvl w:val="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0B51BD"/>
    <w:pPr>
      <w:ind w:left="567"/>
      <w:outlineLvl w:val="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0B51BD"/>
    <w:pPr>
      <w:ind w:left="567"/>
      <w:outlineLvl w:val="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0B51BD"/>
    <w:pPr>
      <w:ind w:left="567"/>
      <w:outlineLvl w:val="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0B51BD"/>
    <w:pPr>
      <w:ind w:left="567"/>
      <w:outlineLvl w:val="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0B51BD"/>
  </w:style>
  <w:style w:type="paragraph" w:styleId="Handtekening">
    <w:name w:val="Signature"/>
    <w:basedOn w:val="Standaard"/>
    <w:semiHidden/>
    <w:rsid w:val="000B51BD"/>
    <w:pPr>
      <w:ind w:left="4252"/>
    </w:pPr>
  </w:style>
  <w:style w:type="paragraph" w:styleId="HTML-voorafopgemaakt">
    <w:name w:val="HTML Preformatted"/>
    <w:basedOn w:val="Standaard"/>
    <w:link w:val="HTML-voorafopgemaaktChar"/>
    <w:semiHidden/>
    <w:rsid w:val="000B51BD"/>
    <w:rPr>
      <w:rFonts w:ascii="Courier New" w:hAnsi="Courier New" w:cs="Courier New"/>
    </w:rPr>
  </w:style>
  <w:style w:type="character" w:styleId="HTMLCode">
    <w:name w:val="HTML Code"/>
    <w:basedOn w:val="Standaardalinea-lettertype"/>
    <w:semiHidden/>
    <w:rsid w:val="000B51BD"/>
    <w:rPr>
      <w:rFonts w:ascii="Courier New" w:hAnsi="Courier New" w:cs="Courier New"/>
      <w:sz w:val="20"/>
      <w:szCs w:val="20"/>
    </w:rPr>
  </w:style>
  <w:style w:type="character" w:styleId="HTMLDefinition">
    <w:name w:val="HTML Definition"/>
    <w:basedOn w:val="Standaardalinea-lettertype"/>
    <w:semiHidden/>
    <w:rsid w:val="000B51BD"/>
    <w:rPr>
      <w:i/>
      <w:iCs/>
    </w:rPr>
  </w:style>
  <w:style w:type="character" w:styleId="HTMLVariable">
    <w:name w:val="HTML Variable"/>
    <w:basedOn w:val="Standaardalinea-lettertype"/>
    <w:semiHidden/>
    <w:rsid w:val="000B51BD"/>
    <w:rPr>
      <w:i/>
      <w:iCs/>
    </w:rPr>
  </w:style>
  <w:style w:type="character" w:styleId="HTML-acroniem">
    <w:name w:val="HTML Acronym"/>
    <w:basedOn w:val="Standaardalinea-lettertype"/>
    <w:semiHidden/>
    <w:rsid w:val="000B51BD"/>
  </w:style>
  <w:style w:type="paragraph" w:styleId="HTML-adres">
    <w:name w:val="HTML Address"/>
    <w:basedOn w:val="Standaard"/>
    <w:semiHidden/>
    <w:rsid w:val="000B51BD"/>
    <w:rPr>
      <w:i/>
      <w:iCs/>
    </w:rPr>
  </w:style>
  <w:style w:type="character" w:styleId="HTML-citaat">
    <w:name w:val="HTML Cite"/>
    <w:basedOn w:val="Standaardalinea-lettertype"/>
    <w:semiHidden/>
    <w:rsid w:val="000B51BD"/>
    <w:rPr>
      <w:i/>
      <w:iCs/>
    </w:rPr>
  </w:style>
  <w:style w:type="character" w:styleId="HTML-schrijfmachine">
    <w:name w:val="HTML Typewriter"/>
    <w:basedOn w:val="Standaardalinea-lettertype"/>
    <w:semiHidden/>
    <w:rsid w:val="000B51BD"/>
    <w:rPr>
      <w:rFonts w:ascii="Courier New" w:hAnsi="Courier New" w:cs="Courier New"/>
      <w:sz w:val="20"/>
      <w:szCs w:val="20"/>
    </w:rPr>
  </w:style>
  <w:style w:type="character" w:styleId="HTML-toetsenbord">
    <w:name w:val="HTML Keyboard"/>
    <w:basedOn w:val="Standaardalinea-lettertype"/>
    <w:semiHidden/>
    <w:rsid w:val="000B51BD"/>
    <w:rPr>
      <w:rFonts w:ascii="Courier New" w:hAnsi="Courier New" w:cs="Courier New"/>
      <w:sz w:val="20"/>
      <w:szCs w:val="20"/>
    </w:rPr>
  </w:style>
  <w:style w:type="character" w:styleId="HTML-voorbeeld">
    <w:name w:val="HTML Sample"/>
    <w:basedOn w:val="Standaardalinea-lettertype"/>
    <w:semiHidden/>
    <w:rsid w:val="000B51BD"/>
    <w:rPr>
      <w:rFonts w:ascii="Courier New" w:hAnsi="Courier New" w:cs="Courier New"/>
    </w:rPr>
  </w:style>
  <w:style w:type="table" w:styleId="Klassieketabel1">
    <w:name w:val="Table Classic 1"/>
    <w:basedOn w:val="Standaardtabel"/>
    <w:semiHidden/>
    <w:rsid w:val="000B51BD"/>
    <w:pPr>
      <w:ind w:left="567"/>
      <w:outlineLvl w:val="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0B51BD"/>
    <w:pPr>
      <w:ind w:left="567"/>
      <w:outlineLvl w:val="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0B51BD"/>
    <w:pPr>
      <w:ind w:left="567"/>
      <w:outlineLvl w:val="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0B51BD"/>
    <w:pPr>
      <w:ind w:left="567"/>
      <w:outlineLvl w:val="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0B51BD"/>
    <w:pPr>
      <w:ind w:left="567"/>
      <w:outlineLvl w:val="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0B51BD"/>
    <w:pPr>
      <w:ind w:left="567"/>
      <w:outlineLvl w:val="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0B51BD"/>
    <w:pPr>
      <w:ind w:left="567"/>
      <w:outlineLvl w:val="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0B51BD"/>
    <w:pPr>
      <w:ind w:left="283" w:hanging="283"/>
    </w:pPr>
  </w:style>
  <w:style w:type="paragraph" w:styleId="Lijst2">
    <w:name w:val="List 2"/>
    <w:basedOn w:val="Standaard"/>
    <w:semiHidden/>
    <w:rsid w:val="000B51BD"/>
    <w:pPr>
      <w:ind w:left="566" w:hanging="283"/>
    </w:pPr>
  </w:style>
  <w:style w:type="paragraph" w:styleId="Lijst3">
    <w:name w:val="List 3"/>
    <w:basedOn w:val="Standaard"/>
    <w:semiHidden/>
    <w:rsid w:val="000B51BD"/>
    <w:pPr>
      <w:ind w:left="849" w:hanging="283"/>
    </w:pPr>
  </w:style>
  <w:style w:type="paragraph" w:styleId="Lijst4">
    <w:name w:val="List 4"/>
    <w:basedOn w:val="Standaard"/>
    <w:semiHidden/>
    <w:rsid w:val="000B51BD"/>
    <w:pPr>
      <w:ind w:left="1132" w:hanging="283"/>
    </w:pPr>
  </w:style>
  <w:style w:type="paragraph" w:styleId="Lijst5">
    <w:name w:val="List 5"/>
    <w:basedOn w:val="Standaard"/>
    <w:semiHidden/>
    <w:rsid w:val="000B51BD"/>
    <w:pPr>
      <w:ind w:left="1415" w:hanging="283"/>
    </w:pPr>
  </w:style>
  <w:style w:type="paragraph" w:styleId="Lijstopsomteken">
    <w:name w:val="List Bullet"/>
    <w:basedOn w:val="Standaard"/>
    <w:semiHidden/>
    <w:rsid w:val="000B51BD"/>
    <w:pPr>
      <w:numPr>
        <w:numId w:val="1"/>
      </w:numPr>
    </w:pPr>
  </w:style>
  <w:style w:type="paragraph" w:styleId="Lijstopsomteken2">
    <w:name w:val="List Bullet 2"/>
    <w:basedOn w:val="Standaard"/>
    <w:semiHidden/>
    <w:rsid w:val="000B51BD"/>
    <w:pPr>
      <w:numPr>
        <w:numId w:val="2"/>
      </w:numPr>
    </w:pPr>
  </w:style>
  <w:style w:type="paragraph" w:styleId="Lijstopsomteken3">
    <w:name w:val="List Bullet 3"/>
    <w:basedOn w:val="Standaard"/>
    <w:semiHidden/>
    <w:rsid w:val="000B51BD"/>
    <w:pPr>
      <w:numPr>
        <w:numId w:val="3"/>
      </w:numPr>
    </w:pPr>
  </w:style>
  <w:style w:type="paragraph" w:styleId="Lijstopsomteken4">
    <w:name w:val="List Bullet 4"/>
    <w:basedOn w:val="Standaard"/>
    <w:semiHidden/>
    <w:rsid w:val="000B51BD"/>
    <w:pPr>
      <w:numPr>
        <w:numId w:val="4"/>
      </w:numPr>
    </w:pPr>
  </w:style>
  <w:style w:type="paragraph" w:styleId="Lijstopsomteken5">
    <w:name w:val="List Bullet 5"/>
    <w:basedOn w:val="Standaard"/>
    <w:semiHidden/>
    <w:rsid w:val="000B51BD"/>
    <w:pPr>
      <w:numPr>
        <w:numId w:val="5"/>
      </w:numPr>
    </w:pPr>
  </w:style>
  <w:style w:type="paragraph" w:styleId="Lijstnummering">
    <w:name w:val="List Number"/>
    <w:basedOn w:val="Standaard"/>
    <w:semiHidden/>
    <w:rsid w:val="000B51BD"/>
    <w:pPr>
      <w:numPr>
        <w:numId w:val="6"/>
      </w:numPr>
    </w:pPr>
  </w:style>
  <w:style w:type="paragraph" w:styleId="Lijstnummering2">
    <w:name w:val="List Number 2"/>
    <w:basedOn w:val="Standaard"/>
    <w:semiHidden/>
    <w:rsid w:val="000B51BD"/>
    <w:pPr>
      <w:numPr>
        <w:numId w:val="7"/>
      </w:numPr>
    </w:pPr>
  </w:style>
  <w:style w:type="paragraph" w:styleId="Lijstnummering3">
    <w:name w:val="List Number 3"/>
    <w:basedOn w:val="Standaard"/>
    <w:semiHidden/>
    <w:rsid w:val="000B51BD"/>
    <w:pPr>
      <w:numPr>
        <w:numId w:val="8"/>
      </w:numPr>
    </w:pPr>
  </w:style>
  <w:style w:type="paragraph" w:styleId="Lijstnummering4">
    <w:name w:val="List Number 4"/>
    <w:basedOn w:val="Standaard"/>
    <w:semiHidden/>
    <w:rsid w:val="000B51BD"/>
    <w:pPr>
      <w:numPr>
        <w:numId w:val="9"/>
      </w:numPr>
    </w:pPr>
  </w:style>
  <w:style w:type="paragraph" w:styleId="Lijstnummering5">
    <w:name w:val="List Number 5"/>
    <w:basedOn w:val="Standaard"/>
    <w:semiHidden/>
    <w:rsid w:val="000B51BD"/>
    <w:pPr>
      <w:numPr>
        <w:numId w:val="10"/>
      </w:numPr>
    </w:pPr>
  </w:style>
  <w:style w:type="paragraph" w:styleId="Lijstvoortzetting">
    <w:name w:val="List Continue"/>
    <w:basedOn w:val="Standaard"/>
    <w:semiHidden/>
    <w:rsid w:val="000B51BD"/>
    <w:pPr>
      <w:spacing w:after="120"/>
      <w:ind w:left="283"/>
    </w:pPr>
  </w:style>
  <w:style w:type="paragraph" w:styleId="Lijstvoortzetting2">
    <w:name w:val="List Continue 2"/>
    <w:basedOn w:val="Standaard"/>
    <w:semiHidden/>
    <w:rsid w:val="000B51BD"/>
    <w:pPr>
      <w:spacing w:after="120"/>
      <w:ind w:left="566"/>
    </w:pPr>
  </w:style>
  <w:style w:type="paragraph" w:styleId="Lijstvoortzetting3">
    <w:name w:val="List Continue 3"/>
    <w:basedOn w:val="Standaard"/>
    <w:semiHidden/>
    <w:rsid w:val="000B51BD"/>
    <w:pPr>
      <w:spacing w:after="120"/>
      <w:ind w:left="849"/>
    </w:pPr>
  </w:style>
  <w:style w:type="paragraph" w:styleId="Lijstvoortzetting4">
    <w:name w:val="List Continue 4"/>
    <w:basedOn w:val="Standaard"/>
    <w:semiHidden/>
    <w:rsid w:val="000B51BD"/>
    <w:pPr>
      <w:spacing w:after="120"/>
      <w:ind w:left="1132"/>
    </w:pPr>
  </w:style>
  <w:style w:type="paragraph" w:styleId="Lijstvoortzetting5">
    <w:name w:val="List Continue 5"/>
    <w:basedOn w:val="Standaard"/>
    <w:semiHidden/>
    <w:rsid w:val="000B51BD"/>
    <w:pPr>
      <w:spacing w:after="120"/>
      <w:ind w:left="1415"/>
    </w:pPr>
  </w:style>
  <w:style w:type="paragraph" w:styleId="Normaalweb">
    <w:name w:val="Normal (Web)"/>
    <w:basedOn w:val="Standaard"/>
    <w:semiHidden/>
    <w:rsid w:val="000B51BD"/>
    <w:rPr>
      <w:rFonts w:ascii="Times New Roman" w:hAnsi="Times New Roman"/>
      <w:sz w:val="24"/>
      <w:szCs w:val="24"/>
    </w:rPr>
  </w:style>
  <w:style w:type="paragraph" w:styleId="Notitiekop">
    <w:name w:val="Note Heading"/>
    <w:basedOn w:val="Standaard"/>
    <w:next w:val="Standaard"/>
    <w:semiHidden/>
    <w:rsid w:val="000B51BD"/>
  </w:style>
  <w:style w:type="paragraph" w:styleId="Plattetekst">
    <w:name w:val="Body Text"/>
    <w:basedOn w:val="Standaard"/>
    <w:semiHidden/>
    <w:rsid w:val="000B51BD"/>
    <w:pPr>
      <w:spacing w:after="120"/>
    </w:pPr>
  </w:style>
  <w:style w:type="paragraph" w:styleId="Plattetekst2">
    <w:name w:val="Body Text 2"/>
    <w:basedOn w:val="Standaard"/>
    <w:semiHidden/>
    <w:rsid w:val="000B51BD"/>
    <w:pPr>
      <w:spacing w:after="120" w:line="480" w:lineRule="auto"/>
    </w:pPr>
  </w:style>
  <w:style w:type="paragraph" w:styleId="Plattetekst3">
    <w:name w:val="Body Text 3"/>
    <w:basedOn w:val="Standaard"/>
    <w:semiHidden/>
    <w:rsid w:val="000B51BD"/>
    <w:pPr>
      <w:spacing w:after="120"/>
    </w:pPr>
    <w:rPr>
      <w:sz w:val="16"/>
      <w:szCs w:val="16"/>
    </w:rPr>
  </w:style>
  <w:style w:type="paragraph" w:styleId="Platteteksteersteinspringing">
    <w:name w:val="Body Text First Indent"/>
    <w:basedOn w:val="Plattetekst"/>
    <w:semiHidden/>
    <w:rsid w:val="000B51BD"/>
    <w:pPr>
      <w:ind w:firstLine="210"/>
    </w:pPr>
  </w:style>
  <w:style w:type="paragraph" w:styleId="Plattetekstinspringen">
    <w:name w:val="Body Text Indent"/>
    <w:basedOn w:val="Standaard"/>
    <w:semiHidden/>
    <w:rsid w:val="000B51BD"/>
    <w:pPr>
      <w:spacing w:after="120"/>
      <w:ind w:left="283"/>
    </w:pPr>
  </w:style>
  <w:style w:type="paragraph" w:styleId="Platteteksteersteinspringing2">
    <w:name w:val="Body Text First Indent 2"/>
    <w:basedOn w:val="Plattetekstinspringen"/>
    <w:semiHidden/>
    <w:rsid w:val="000B51BD"/>
    <w:pPr>
      <w:ind w:firstLine="210"/>
    </w:pPr>
  </w:style>
  <w:style w:type="paragraph" w:styleId="Plattetekstinspringen2">
    <w:name w:val="Body Text Indent 2"/>
    <w:basedOn w:val="Standaard"/>
    <w:semiHidden/>
    <w:rsid w:val="000B51BD"/>
    <w:pPr>
      <w:spacing w:after="120" w:line="480" w:lineRule="auto"/>
      <w:ind w:left="283"/>
    </w:pPr>
  </w:style>
  <w:style w:type="paragraph" w:styleId="Plattetekstinspringen3">
    <w:name w:val="Body Text Indent 3"/>
    <w:basedOn w:val="Standaard"/>
    <w:semiHidden/>
    <w:rsid w:val="000B51BD"/>
    <w:pPr>
      <w:spacing w:after="120"/>
      <w:ind w:left="283"/>
    </w:pPr>
    <w:rPr>
      <w:sz w:val="16"/>
      <w:szCs w:val="16"/>
    </w:rPr>
  </w:style>
  <w:style w:type="table" w:styleId="Professioneletabel">
    <w:name w:val="Table Professional"/>
    <w:basedOn w:val="Standaardtabel"/>
    <w:semiHidden/>
    <w:rsid w:val="000B51BD"/>
    <w:pPr>
      <w:ind w:left="567"/>
      <w:outlineLvl w:val="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0B51BD"/>
  </w:style>
  <w:style w:type="table" w:styleId="Tabelkolommen1">
    <w:name w:val="Table Columns 1"/>
    <w:basedOn w:val="Standaardtabel"/>
    <w:semiHidden/>
    <w:rsid w:val="000B51BD"/>
    <w:pPr>
      <w:ind w:left="567"/>
      <w:outlineLvl w:val="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0B51BD"/>
    <w:pPr>
      <w:ind w:left="567"/>
      <w:outlineLvl w:val="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0B51BD"/>
    <w:pPr>
      <w:ind w:left="567"/>
      <w:outlineLvl w:val="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0B51BD"/>
    <w:pPr>
      <w:ind w:left="567"/>
      <w:outlineLvl w:val="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0B51BD"/>
    <w:pPr>
      <w:ind w:left="567"/>
      <w:outlineLvl w:val="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0B51BD"/>
    <w:pPr>
      <w:ind w:left="567"/>
      <w:outlineLvl w:val="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0B51BD"/>
    <w:pPr>
      <w:ind w:left="567"/>
      <w:outlineLvl w:val="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0B51BD"/>
    <w:pPr>
      <w:ind w:left="567"/>
      <w:outlineLvl w:val="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0B51BD"/>
    <w:pPr>
      <w:ind w:left="567"/>
      <w:outlineLvl w:val="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0B51BD"/>
    <w:pPr>
      <w:ind w:left="567"/>
      <w:outlineLvl w:val="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0B51BD"/>
    <w:pPr>
      <w:ind w:left="567"/>
      <w:outlineLvl w:val="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0B51BD"/>
    <w:pPr>
      <w:ind w:left="567"/>
      <w:outlineLvl w:val="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0B51BD"/>
    <w:pPr>
      <w:ind w:left="567"/>
      <w:outlineLvl w:val="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0B51BD"/>
    <w:pPr>
      <w:ind w:left="567"/>
      <w:outlineLvl w:val="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0B51BD"/>
    <w:pPr>
      <w:ind w:left="567"/>
      <w:outlineLvl w:val="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0B51BD"/>
    <w:pPr>
      <w:ind w:left="567"/>
      <w:outlineLvl w:val="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0B51BD"/>
    <w:pPr>
      <w:ind w:left="567"/>
      <w:outlineLvl w:val="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0B51BD"/>
    <w:pPr>
      <w:ind w:left="567"/>
      <w:outlineLvl w:val="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0B51BD"/>
    <w:pPr>
      <w:ind w:left="567"/>
      <w:outlineLvl w:val="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0B51BD"/>
    <w:pPr>
      <w:ind w:left="567"/>
      <w:outlineLvl w:val="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0B51BD"/>
    <w:pPr>
      <w:ind w:left="567"/>
      <w:outlineLvl w:val="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0B51BD"/>
    <w:pPr>
      <w:ind w:left="567"/>
      <w:outlineLvl w:val="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zonderopmaak">
    <w:name w:val="Plain Text"/>
    <w:basedOn w:val="Standaard"/>
    <w:semiHidden/>
    <w:rsid w:val="000B51BD"/>
    <w:rPr>
      <w:rFonts w:ascii="Courier New" w:hAnsi="Courier New" w:cs="Courier New"/>
    </w:rPr>
  </w:style>
  <w:style w:type="table" w:styleId="Verfijndetabel1">
    <w:name w:val="Table Subtle 1"/>
    <w:basedOn w:val="Standaardtabel"/>
    <w:semiHidden/>
    <w:rsid w:val="000B51BD"/>
    <w:pPr>
      <w:ind w:left="567"/>
      <w:outlineLvl w:val="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0B51BD"/>
    <w:pPr>
      <w:ind w:left="567"/>
      <w:outlineLvl w:val="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0B51BD"/>
    <w:pPr>
      <w:ind w:left="567"/>
      <w:outlineLvl w:val="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0B51BD"/>
    <w:pPr>
      <w:ind w:left="567"/>
      <w:outlineLvl w:val="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0B51BD"/>
    <w:pPr>
      <w:ind w:left="567"/>
      <w:outlineLvl w:val="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yntax1">
    <w:name w:val="syntax1"/>
    <w:basedOn w:val="Standaardalinea-lettertype"/>
    <w:semiHidden/>
    <w:rsid w:val="003C691B"/>
    <w:rPr>
      <w:rFonts w:ascii="Arial" w:hAnsi="Arial" w:cs="Arial" w:hint="default"/>
      <w:sz w:val="22"/>
      <w:szCs w:val="22"/>
    </w:rPr>
  </w:style>
  <w:style w:type="character" w:customStyle="1" w:styleId="syntaxquote1">
    <w:name w:val="syntax_quote1"/>
    <w:basedOn w:val="Standaardalinea-lettertype"/>
    <w:semiHidden/>
    <w:rsid w:val="003C691B"/>
    <w:rPr>
      <w:color w:val="008000"/>
    </w:rPr>
  </w:style>
  <w:style w:type="character" w:customStyle="1" w:styleId="syntaxpunct1">
    <w:name w:val="syntax_punct1"/>
    <w:basedOn w:val="Standaardalinea-lettertype"/>
    <w:semiHidden/>
    <w:rsid w:val="003C691B"/>
    <w:rPr>
      <w:color w:val="FF00FF"/>
    </w:rPr>
  </w:style>
  <w:style w:type="character" w:customStyle="1" w:styleId="syntaxdigit">
    <w:name w:val="syntax_digit"/>
    <w:basedOn w:val="Standaardalinea-lettertype"/>
    <w:semiHidden/>
    <w:rsid w:val="003C691B"/>
  </w:style>
  <w:style w:type="character" w:customStyle="1" w:styleId="apple-style-span">
    <w:name w:val="apple-style-span"/>
    <w:basedOn w:val="Standaardalinea-lettertype"/>
    <w:semiHidden/>
    <w:rsid w:val="005A788E"/>
  </w:style>
  <w:style w:type="character" w:customStyle="1" w:styleId="HTML-voorafopgemaaktChar">
    <w:name w:val="HTML - vooraf opgemaakt Char"/>
    <w:basedOn w:val="Standaardalinea-lettertype"/>
    <w:link w:val="HTML-voorafopgemaakt"/>
    <w:uiPriority w:val="99"/>
    <w:semiHidden/>
    <w:rsid w:val="00DC6FD4"/>
    <w:rPr>
      <w:rFonts w:ascii="Courier New" w:hAnsi="Courier New" w:cs="Courier New"/>
    </w:rPr>
  </w:style>
  <w:style w:type="character" w:customStyle="1" w:styleId="syntaxpunct">
    <w:name w:val="syntax_punct"/>
    <w:basedOn w:val="Standaardalinea-lettertype"/>
    <w:semiHidden/>
    <w:rsid w:val="001A7D50"/>
  </w:style>
  <w:style w:type="paragraph" w:styleId="Lijstalinea">
    <w:name w:val="List Paragraph"/>
    <w:basedOn w:val="Standaard"/>
    <w:uiPriority w:val="34"/>
    <w:qFormat/>
    <w:rsid w:val="00BA77E3"/>
    <w:pPr>
      <w:ind w:left="720"/>
      <w:contextualSpacing/>
    </w:pPr>
  </w:style>
  <w:style w:type="paragraph" w:customStyle="1" w:styleId="Readercode">
    <w:name w:val="Readercode"/>
    <w:basedOn w:val="Standaard"/>
    <w:qFormat/>
    <w:rsid w:val="008D128F"/>
    <w:rPr>
      <w:rFonts w:ascii="Caecilia LT Std Roman" w:hAnsi="Caecilia LT Std Roman"/>
      <w:caps/>
      <w:color w:val="868788"/>
      <w:sz w:val="170"/>
      <w:szCs w:val="96"/>
    </w:rPr>
  </w:style>
  <w:style w:type="paragraph" w:customStyle="1" w:styleId="Readercodekoptekst">
    <w:name w:val="Readercode_koptekst"/>
    <w:basedOn w:val="Koptekst"/>
    <w:link w:val="ReadercodekoptekstChar"/>
    <w:qFormat/>
    <w:rsid w:val="00A21943"/>
    <w:pPr>
      <w:ind w:left="0"/>
      <w:jc w:val="right"/>
    </w:pPr>
    <w:rPr>
      <w:rFonts w:ascii="Caecilia LT Std Roman" w:hAnsi="Caecilia LT Std Roman"/>
      <w:caps/>
      <w:color w:val="868788"/>
      <w:sz w:val="16"/>
    </w:rPr>
  </w:style>
  <w:style w:type="character" w:customStyle="1" w:styleId="KoptekstChar">
    <w:name w:val="Koptekst Char"/>
    <w:basedOn w:val="Standaardalinea-lettertype"/>
    <w:link w:val="Koptekst"/>
    <w:semiHidden/>
    <w:rsid w:val="008C62FA"/>
    <w:rPr>
      <w:rFonts w:ascii="MetaOT-Normal" w:hAnsi="MetaOT-Normal"/>
      <w:sz w:val="18"/>
      <w:szCs w:val="18"/>
    </w:rPr>
  </w:style>
  <w:style w:type="character" w:customStyle="1" w:styleId="ReadercodekoptekstChar">
    <w:name w:val="Readercode_koptekst Char"/>
    <w:basedOn w:val="KoptekstChar"/>
    <w:link w:val="Readercodekoptekst"/>
    <w:rsid w:val="00A21943"/>
    <w:rPr>
      <w:rFonts w:ascii="Caecilia LT Std Roman" w:hAnsi="Caecilia LT Std Roman"/>
      <w:caps/>
      <w:color w:val="868788"/>
      <w:sz w:val="16"/>
      <w:szCs w:val="18"/>
    </w:rPr>
  </w:style>
  <w:style w:type="paragraph" w:customStyle="1" w:styleId="Weekbeschrijving">
    <w:name w:val="Weekbeschrijving"/>
    <w:basedOn w:val="Plattetekst0"/>
    <w:link w:val="WeekbeschrijvingChar"/>
    <w:rsid w:val="009416B8"/>
    <w:pPr>
      <w:spacing w:after="240"/>
      <w:ind w:left="1701" w:hanging="1134"/>
    </w:pPr>
    <w:rPr>
      <w:szCs w:val="20"/>
    </w:rPr>
  </w:style>
  <w:style w:type="paragraph" w:customStyle="1" w:styleId="Week">
    <w:name w:val="Week"/>
    <w:basedOn w:val="Weekbeschrijving"/>
    <w:link w:val="WeekChar"/>
    <w:rsid w:val="00650975"/>
    <w:rPr>
      <w:rFonts w:ascii="Caecilia LT Std Roman" w:hAnsi="Caecilia LT Std Roman"/>
      <w:b/>
      <w:bCs/>
      <w:color w:val="868788"/>
      <w:sz w:val="22"/>
    </w:rPr>
  </w:style>
  <w:style w:type="character" w:customStyle="1" w:styleId="WeekbeschrijvingChar">
    <w:name w:val="Weekbeschrijving Char"/>
    <w:basedOn w:val="Standaardalinea-lettertype"/>
    <w:link w:val="Weekbeschrijving"/>
    <w:rsid w:val="009416B8"/>
    <w:rPr>
      <w:rFonts w:ascii="Arial" w:hAnsi="Arial"/>
      <w:sz w:val="18"/>
    </w:rPr>
  </w:style>
  <w:style w:type="character" w:customStyle="1" w:styleId="WeekChar">
    <w:name w:val="Week Char"/>
    <w:basedOn w:val="WeekbeschrijvingChar"/>
    <w:link w:val="Week"/>
    <w:rsid w:val="00650975"/>
    <w:rPr>
      <w:rFonts w:ascii="Caecilia LT Std Roman" w:hAnsi="Caecilia LT Std Roman"/>
      <w:b/>
      <w:bCs/>
      <w:color w:val="868788"/>
      <w:sz w:val="22"/>
    </w:rPr>
  </w:style>
  <w:style w:type="paragraph" w:customStyle="1" w:styleId="InhoudsopgaveKop">
    <w:name w:val="Inhoudsopgave_Kop"/>
    <w:basedOn w:val="Inhopg1"/>
    <w:semiHidden/>
    <w:qFormat/>
    <w:rsid w:val="00DF3E10"/>
    <w:pPr>
      <w:keepNext/>
      <w:pageBreakBefore/>
      <w:spacing w:before="0" w:after="0" w:line="360" w:lineRule="auto"/>
    </w:pPr>
    <w:rPr>
      <w:rFonts w:ascii="Caecilia LT Std Roman" w:hAnsi="Caecilia LT Std Roman"/>
      <w:caps/>
      <w:color w:val="868788"/>
      <w:sz w:val="32"/>
    </w:rPr>
  </w:style>
  <w:style w:type="paragraph" w:customStyle="1" w:styleId="Readertitel">
    <w:name w:val="Readertitel"/>
    <w:basedOn w:val="InhoudsopgaveKop"/>
    <w:qFormat/>
    <w:rsid w:val="006C4BB7"/>
    <w:pPr>
      <w:shd w:val="clear" w:color="auto" w:fill="A6CE39"/>
      <w:spacing w:line="240" w:lineRule="auto"/>
      <w:ind w:left="340"/>
    </w:pPr>
    <w:rPr>
      <w:color w:val="FFFFFF" w:themeColor="background1"/>
      <w:sz w:val="40"/>
    </w:rPr>
  </w:style>
  <w:style w:type="paragraph" w:customStyle="1" w:styleId="Zijkanttitel">
    <w:name w:val="Zijkant titel"/>
    <w:basedOn w:val="Standaard"/>
    <w:next w:val="Plattetekst0"/>
    <w:qFormat/>
    <w:rsid w:val="00B122A9"/>
    <w:pPr>
      <w:ind w:left="0"/>
    </w:pPr>
    <w:rPr>
      <w:rFonts w:ascii="Caecilia LT Std Roman" w:hAnsi="Caecilia LT Std Roman"/>
      <w:caps/>
      <w:color w:val="868788"/>
    </w:rPr>
  </w:style>
  <w:style w:type="paragraph" w:customStyle="1" w:styleId="Plattetekst0">
    <w:name w:val="Platte_tekst"/>
    <w:basedOn w:val="Standaard"/>
    <w:qFormat/>
    <w:rsid w:val="00852DA6"/>
    <w:pPr>
      <w:spacing w:line="240" w:lineRule="atLeast"/>
    </w:pPr>
    <w:rPr>
      <w:rFonts w:asciiTheme="majorHAnsi" w:hAnsiTheme="majorHAnsi"/>
      <w:sz w:val="20"/>
    </w:rPr>
  </w:style>
  <w:style w:type="paragraph" w:customStyle="1" w:styleId="Zijkanttekst">
    <w:name w:val="Zijkant tekst"/>
    <w:basedOn w:val="Plattetekst0"/>
    <w:qFormat/>
    <w:rsid w:val="00E470B7"/>
    <w:pPr>
      <w:ind w:left="0"/>
    </w:pPr>
    <w:rPr>
      <w:i/>
    </w:rPr>
  </w:style>
  <w:style w:type="paragraph" w:customStyle="1" w:styleId="Hoofdstuktitel">
    <w:name w:val="Hoofdstuktitel"/>
    <w:basedOn w:val="Kop1"/>
    <w:next w:val="Plattetekst0"/>
    <w:qFormat/>
    <w:rsid w:val="00D1576F"/>
  </w:style>
  <w:style w:type="paragraph" w:customStyle="1" w:styleId="paragrf">
    <w:name w:val="paragrf"/>
    <w:basedOn w:val="Kop2"/>
    <w:next w:val="Plattetekst0"/>
    <w:qFormat/>
    <w:rsid w:val="0000121B"/>
    <w:pPr>
      <w:spacing w:before="120"/>
    </w:pPr>
  </w:style>
  <w:style w:type="paragraph" w:customStyle="1" w:styleId="Inhoudsopgave">
    <w:name w:val="Inhoudsopgave"/>
    <w:basedOn w:val="Hoofdstuktitel"/>
    <w:qFormat/>
    <w:rsid w:val="00DA655A"/>
  </w:style>
  <w:style w:type="paragraph" w:customStyle="1" w:styleId="onderschrift">
    <w:name w:val="onderschrift"/>
    <w:basedOn w:val="Standaard"/>
    <w:next w:val="Standaard"/>
    <w:rsid w:val="00D36B00"/>
    <w:pPr>
      <w:jc w:val="right"/>
    </w:pPr>
    <w:rPr>
      <w:rFonts w:ascii="Century Schoolbook" w:hAnsi="Century Schoolbook"/>
      <w:i/>
      <w:sz w:val="20"/>
      <w:szCs w:val="20"/>
      <w:lang w:val="en-GB"/>
    </w:rPr>
  </w:style>
  <w:style w:type="character" w:styleId="Tekstvantijdelijkeaanduiding">
    <w:name w:val="Placeholder Text"/>
    <w:basedOn w:val="Standaardalinea-lettertype"/>
    <w:uiPriority w:val="99"/>
    <w:semiHidden/>
    <w:rsid w:val="00D36B00"/>
    <w:rPr>
      <w:color w:val="808080"/>
    </w:rPr>
  </w:style>
  <w:style w:type="paragraph" w:customStyle="1" w:styleId="p1">
    <w:name w:val="p1"/>
    <w:basedOn w:val="Standaard"/>
    <w:rsid w:val="007A79A5"/>
    <w:pPr>
      <w:ind w:left="0"/>
      <w:outlineLvl w:val="9"/>
    </w:pPr>
    <w:rPr>
      <w:rFonts w:ascii="Times" w:hAnsi="Times"/>
      <w:sz w:val="14"/>
      <w:szCs w:val="14"/>
    </w:rPr>
  </w:style>
  <w:style w:type="character" w:customStyle="1" w:styleId="s1">
    <w:name w:val="s1"/>
    <w:basedOn w:val="Standaardalinea-lettertype"/>
    <w:rsid w:val="007A79A5"/>
    <w:rPr>
      <w:rFonts w:ascii="Times" w:hAnsi="Times" w:hint="default"/>
      <w:sz w:val="15"/>
      <w:szCs w:val="15"/>
    </w:rPr>
  </w:style>
  <w:style w:type="character" w:customStyle="1" w:styleId="s2">
    <w:name w:val="s2"/>
    <w:basedOn w:val="Standaardalinea-lettertype"/>
    <w:rsid w:val="007A79A5"/>
    <w:rPr>
      <w:color w:val="939393"/>
    </w:rPr>
  </w:style>
  <w:style w:type="character" w:customStyle="1" w:styleId="apple-converted-space">
    <w:name w:val="apple-converted-space"/>
    <w:basedOn w:val="Standaardalinea-lettertype"/>
    <w:rsid w:val="007A79A5"/>
  </w:style>
  <w:style w:type="paragraph" w:customStyle="1" w:styleId="Hoofdtekst">
    <w:name w:val="Hoofdtekst"/>
    <w:basedOn w:val="Standaard"/>
    <w:qFormat/>
    <w:rsid w:val="009B558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7941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43014952">
          <w:marLeft w:val="450"/>
          <w:marRight w:val="0"/>
          <w:marTop w:val="0"/>
          <w:marBottom w:val="600"/>
          <w:divBdr>
            <w:top w:val="none" w:sz="0" w:space="0" w:color="auto"/>
            <w:left w:val="none" w:sz="0" w:space="0" w:color="auto"/>
            <w:bottom w:val="none" w:sz="0" w:space="0" w:color="auto"/>
            <w:right w:val="none" w:sz="0" w:space="0" w:color="auto"/>
          </w:divBdr>
          <w:divsChild>
            <w:div w:id="1415518561">
              <w:marLeft w:val="15"/>
              <w:marRight w:val="0"/>
              <w:marTop w:val="120"/>
              <w:marBottom w:val="0"/>
              <w:divBdr>
                <w:top w:val="none" w:sz="0" w:space="0" w:color="auto"/>
                <w:left w:val="none" w:sz="0" w:space="0" w:color="auto"/>
                <w:bottom w:val="none" w:sz="0" w:space="0" w:color="auto"/>
                <w:right w:val="none" w:sz="0" w:space="0" w:color="auto"/>
              </w:divBdr>
              <w:divsChild>
                <w:div w:id="6386571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7676">
      <w:bodyDiv w:val="1"/>
      <w:marLeft w:val="0"/>
      <w:marRight w:val="0"/>
      <w:marTop w:val="0"/>
      <w:marBottom w:val="0"/>
      <w:divBdr>
        <w:top w:val="none" w:sz="0" w:space="0" w:color="auto"/>
        <w:left w:val="none" w:sz="0" w:space="0" w:color="auto"/>
        <w:bottom w:val="none" w:sz="0" w:space="0" w:color="auto"/>
        <w:right w:val="none" w:sz="0" w:space="0" w:color="auto"/>
      </w:divBdr>
    </w:div>
    <w:div w:id="259533151">
      <w:bodyDiv w:val="1"/>
      <w:marLeft w:val="0"/>
      <w:marRight w:val="0"/>
      <w:marTop w:val="0"/>
      <w:marBottom w:val="0"/>
      <w:divBdr>
        <w:top w:val="none" w:sz="0" w:space="0" w:color="auto"/>
        <w:left w:val="none" w:sz="0" w:space="0" w:color="auto"/>
        <w:bottom w:val="none" w:sz="0" w:space="0" w:color="auto"/>
        <w:right w:val="none" w:sz="0" w:space="0" w:color="auto"/>
      </w:divBdr>
    </w:div>
    <w:div w:id="493764672">
      <w:bodyDiv w:val="1"/>
      <w:marLeft w:val="100"/>
      <w:marRight w:val="100"/>
      <w:marTop w:val="100"/>
      <w:marBottom w:val="100"/>
      <w:divBdr>
        <w:top w:val="none" w:sz="0" w:space="0" w:color="auto"/>
        <w:left w:val="none" w:sz="0" w:space="0" w:color="auto"/>
        <w:bottom w:val="none" w:sz="0" w:space="0" w:color="auto"/>
        <w:right w:val="none" w:sz="0" w:space="0" w:color="auto"/>
      </w:divBdr>
      <w:divsChild>
        <w:div w:id="498229686">
          <w:marLeft w:val="376"/>
          <w:marRight w:val="0"/>
          <w:marTop w:val="0"/>
          <w:marBottom w:val="600"/>
          <w:divBdr>
            <w:top w:val="none" w:sz="0" w:space="0" w:color="auto"/>
            <w:left w:val="none" w:sz="0" w:space="0" w:color="auto"/>
            <w:bottom w:val="none" w:sz="0" w:space="0" w:color="auto"/>
            <w:right w:val="none" w:sz="0" w:space="0" w:color="auto"/>
          </w:divBdr>
          <w:divsChild>
            <w:div w:id="152111916">
              <w:marLeft w:val="13"/>
              <w:marRight w:val="0"/>
              <w:marTop w:val="100"/>
              <w:marBottom w:val="0"/>
              <w:divBdr>
                <w:top w:val="none" w:sz="0" w:space="0" w:color="auto"/>
                <w:left w:val="none" w:sz="0" w:space="0" w:color="auto"/>
                <w:bottom w:val="none" w:sz="0" w:space="0" w:color="auto"/>
                <w:right w:val="none" w:sz="0" w:space="0" w:color="auto"/>
              </w:divBdr>
              <w:divsChild>
                <w:div w:id="1028868405">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2311">
      <w:bodyDiv w:val="1"/>
      <w:marLeft w:val="0"/>
      <w:marRight w:val="0"/>
      <w:marTop w:val="0"/>
      <w:marBottom w:val="0"/>
      <w:divBdr>
        <w:top w:val="none" w:sz="0" w:space="0" w:color="auto"/>
        <w:left w:val="none" w:sz="0" w:space="0" w:color="auto"/>
        <w:bottom w:val="none" w:sz="0" w:space="0" w:color="auto"/>
        <w:right w:val="none" w:sz="0" w:space="0" w:color="auto"/>
      </w:divBdr>
    </w:div>
    <w:div w:id="705105257">
      <w:bodyDiv w:val="1"/>
      <w:marLeft w:val="0"/>
      <w:marRight w:val="0"/>
      <w:marTop w:val="0"/>
      <w:marBottom w:val="0"/>
      <w:divBdr>
        <w:top w:val="none" w:sz="0" w:space="0" w:color="auto"/>
        <w:left w:val="none" w:sz="0" w:space="0" w:color="auto"/>
        <w:bottom w:val="none" w:sz="0" w:space="0" w:color="auto"/>
        <w:right w:val="none" w:sz="0" w:space="0" w:color="auto"/>
      </w:divBdr>
    </w:div>
    <w:div w:id="987368268">
      <w:bodyDiv w:val="1"/>
      <w:marLeft w:val="0"/>
      <w:marRight w:val="0"/>
      <w:marTop w:val="0"/>
      <w:marBottom w:val="0"/>
      <w:divBdr>
        <w:top w:val="none" w:sz="0" w:space="0" w:color="auto"/>
        <w:left w:val="none" w:sz="0" w:space="0" w:color="auto"/>
        <w:bottom w:val="none" w:sz="0" w:space="0" w:color="auto"/>
        <w:right w:val="none" w:sz="0" w:space="0" w:color="auto"/>
      </w:divBdr>
    </w:div>
    <w:div w:id="1000818021">
      <w:bodyDiv w:val="1"/>
      <w:marLeft w:val="0"/>
      <w:marRight w:val="0"/>
      <w:marTop w:val="0"/>
      <w:marBottom w:val="0"/>
      <w:divBdr>
        <w:top w:val="none" w:sz="0" w:space="0" w:color="auto"/>
        <w:left w:val="none" w:sz="0" w:space="0" w:color="auto"/>
        <w:bottom w:val="none" w:sz="0" w:space="0" w:color="auto"/>
        <w:right w:val="none" w:sz="0" w:space="0" w:color="auto"/>
      </w:divBdr>
      <w:divsChild>
        <w:div w:id="116143824">
          <w:marLeft w:val="0"/>
          <w:marRight w:val="0"/>
          <w:marTop w:val="0"/>
          <w:marBottom w:val="0"/>
          <w:divBdr>
            <w:top w:val="none" w:sz="0" w:space="0" w:color="auto"/>
            <w:left w:val="none" w:sz="0" w:space="0" w:color="auto"/>
            <w:bottom w:val="none" w:sz="0" w:space="0" w:color="auto"/>
            <w:right w:val="none" w:sz="0" w:space="0" w:color="auto"/>
          </w:divBdr>
        </w:div>
        <w:div w:id="418987130">
          <w:marLeft w:val="0"/>
          <w:marRight w:val="0"/>
          <w:marTop w:val="0"/>
          <w:marBottom w:val="0"/>
          <w:divBdr>
            <w:top w:val="none" w:sz="0" w:space="0" w:color="auto"/>
            <w:left w:val="none" w:sz="0" w:space="0" w:color="auto"/>
            <w:bottom w:val="none" w:sz="0" w:space="0" w:color="auto"/>
            <w:right w:val="none" w:sz="0" w:space="0" w:color="auto"/>
          </w:divBdr>
        </w:div>
        <w:div w:id="592518387">
          <w:marLeft w:val="0"/>
          <w:marRight w:val="0"/>
          <w:marTop w:val="0"/>
          <w:marBottom w:val="0"/>
          <w:divBdr>
            <w:top w:val="none" w:sz="0" w:space="0" w:color="auto"/>
            <w:left w:val="none" w:sz="0" w:space="0" w:color="auto"/>
            <w:bottom w:val="none" w:sz="0" w:space="0" w:color="auto"/>
            <w:right w:val="none" w:sz="0" w:space="0" w:color="auto"/>
          </w:divBdr>
        </w:div>
        <w:div w:id="1247811803">
          <w:marLeft w:val="0"/>
          <w:marRight w:val="0"/>
          <w:marTop w:val="0"/>
          <w:marBottom w:val="0"/>
          <w:divBdr>
            <w:top w:val="none" w:sz="0" w:space="0" w:color="auto"/>
            <w:left w:val="none" w:sz="0" w:space="0" w:color="auto"/>
            <w:bottom w:val="none" w:sz="0" w:space="0" w:color="auto"/>
            <w:right w:val="none" w:sz="0" w:space="0" w:color="auto"/>
          </w:divBdr>
        </w:div>
        <w:div w:id="1498884372">
          <w:marLeft w:val="0"/>
          <w:marRight w:val="0"/>
          <w:marTop w:val="0"/>
          <w:marBottom w:val="0"/>
          <w:divBdr>
            <w:top w:val="none" w:sz="0" w:space="0" w:color="auto"/>
            <w:left w:val="none" w:sz="0" w:space="0" w:color="auto"/>
            <w:bottom w:val="none" w:sz="0" w:space="0" w:color="auto"/>
            <w:right w:val="none" w:sz="0" w:space="0" w:color="auto"/>
          </w:divBdr>
        </w:div>
        <w:div w:id="1944068169">
          <w:marLeft w:val="0"/>
          <w:marRight w:val="0"/>
          <w:marTop w:val="0"/>
          <w:marBottom w:val="0"/>
          <w:divBdr>
            <w:top w:val="none" w:sz="0" w:space="0" w:color="auto"/>
            <w:left w:val="none" w:sz="0" w:space="0" w:color="auto"/>
            <w:bottom w:val="none" w:sz="0" w:space="0" w:color="auto"/>
            <w:right w:val="none" w:sz="0" w:space="0" w:color="auto"/>
          </w:divBdr>
        </w:div>
      </w:divsChild>
    </w:div>
    <w:div w:id="1141773513">
      <w:bodyDiv w:val="1"/>
      <w:marLeft w:val="0"/>
      <w:marRight w:val="0"/>
      <w:marTop w:val="0"/>
      <w:marBottom w:val="0"/>
      <w:divBdr>
        <w:top w:val="none" w:sz="0" w:space="0" w:color="auto"/>
        <w:left w:val="none" w:sz="0" w:space="0" w:color="auto"/>
        <w:bottom w:val="none" w:sz="0" w:space="0" w:color="auto"/>
        <w:right w:val="none" w:sz="0" w:space="0" w:color="auto"/>
      </w:divBdr>
    </w:div>
    <w:div w:id="1227497611">
      <w:bodyDiv w:val="1"/>
      <w:marLeft w:val="0"/>
      <w:marRight w:val="0"/>
      <w:marTop w:val="0"/>
      <w:marBottom w:val="0"/>
      <w:divBdr>
        <w:top w:val="none" w:sz="0" w:space="0" w:color="auto"/>
        <w:left w:val="none" w:sz="0" w:space="0" w:color="auto"/>
        <w:bottom w:val="none" w:sz="0" w:space="0" w:color="auto"/>
        <w:right w:val="none" w:sz="0" w:space="0" w:color="auto"/>
      </w:divBdr>
    </w:div>
    <w:div w:id="1344552278">
      <w:bodyDiv w:val="1"/>
      <w:marLeft w:val="0"/>
      <w:marRight w:val="0"/>
      <w:marTop w:val="0"/>
      <w:marBottom w:val="0"/>
      <w:divBdr>
        <w:top w:val="none" w:sz="0" w:space="0" w:color="auto"/>
        <w:left w:val="none" w:sz="0" w:space="0" w:color="auto"/>
        <w:bottom w:val="none" w:sz="0" w:space="0" w:color="auto"/>
        <w:right w:val="none" w:sz="0" w:space="0" w:color="auto"/>
      </w:divBdr>
    </w:div>
    <w:div w:id="1399018817">
      <w:bodyDiv w:val="1"/>
      <w:marLeft w:val="0"/>
      <w:marRight w:val="0"/>
      <w:marTop w:val="0"/>
      <w:marBottom w:val="0"/>
      <w:divBdr>
        <w:top w:val="none" w:sz="0" w:space="0" w:color="auto"/>
        <w:left w:val="none" w:sz="0" w:space="0" w:color="auto"/>
        <w:bottom w:val="none" w:sz="0" w:space="0" w:color="auto"/>
        <w:right w:val="none" w:sz="0" w:space="0" w:color="auto"/>
      </w:divBdr>
    </w:div>
    <w:div w:id="1687562175">
      <w:bodyDiv w:val="1"/>
      <w:marLeft w:val="0"/>
      <w:marRight w:val="0"/>
      <w:marTop w:val="0"/>
      <w:marBottom w:val="0"/>
      <w:divBdr>
        <w:top w:val="none" w:sz="0" w:space="0" w:color="auto"/>
        <w:left w:val="none" w:sz="0" w:space="0" w:color="auto"/>
        <w:bottom w:val="none" w:sz="0" w:space="0" w:color="auto"/>
        <w:right w:val="none" w:sz="0" w:space="0" w:color="auto"/>
      </w:divBdr>
    </w:div>
    <w:div w:id="1995598500">
      <w:bodyDiv w:val="1"/>
      <w:marLeft w:val="0"/>
      <w:marRight w:val="0"/>
      <w:marTop w:val="0"/>
      <w:marBottom w:val="0"/>
      <w:divBdr>
        <w:top w:val="none" w:sz="0" w:space="0" w:color="auto"/>
        <w:left w:val="none" w:sz="0" w:space="0" w:color="auto"/>
        <w:bottom w:val="none" w:sz="0" w:space="0" w:color="auto"/>
        <w:right w:val="none" w:sz="0" w:space="0" w:color="auto"/>
      </w:divBdr>
    </w:div>
    <w:div w:id="2121410865">
      <w:bodyDiv w:val="1"/>
      <w:marLeft w:val="0"/>
      <w:marRight w:val="0"/>
      <w:marTop w:val="0"/>
      <w:marBottom w:val="0"/>
      <w:divBdr>
        <w:top w:val="none" w:sz="0" w:space="0" w:color="auto"/>
        <w:left w:val="none" w:sz="0" w:space="0" w:color="auto"/>
        <w:bottom w:val="none" w:sz="0" w:space="0" w:color="auto"/>
        <w:right w:val="none" w:sz="0" w:space="0" w:color="auto"/>
      </w:divBdr>
      <w:divsChild>
        <w:div w:id="449054627">
          <w:marLeft w:val="0"/>
          <w:marRight w:val="0"/>
          <w:marTop w:val="0"/>
          <w:marBottom w:val="0"/>
          <w:divBdr>
            <w:top w:val="single" w:sz="6" w:space="4" w:color="CCCCCC"/>
            <w:left w:val="single" w:sz="6" w:space="0" w:color="FFFFFF"/>
            <w:bottom w:val="single" w:sz="6" w:space="0" w:color="FFFFFF"/>
            <w:right w:val="single" w:sz="6" w:space="0" w:color="FFFFFF"/>
          </w:divBdr>
          <w:divsChild>
            <w:div w:id="288752072">
              <w:marLeft w:val="0"/>
              <w:marRight w:val="0"/>
              <w:marTop w:val="0"/>
              <w:marBottom w:val="0"/>
              <w:divBdr>
                <w:top w:val="none" w:sz="0" w:space="0" w:color="auto"/>
                <w:left w:val="none" w:sz="0" w:space="0" w:color="auto"/>
                <w:bottom w:val="none" w:sz="0" w:space="0" w:color="auto"/>
                <w:right w:val="none" w:sz="0" w:space="0" w:color="auto"/>
              </w:divBdr>
            </w:div>
            <w:div w:id="1291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uyt\Application%20Data\Microsoft\Sjablonen\Reader2007.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460E9A6019F347BF5F4ACA368F79DA" ma:contentTypeVersion="0" ma:contentTypeDescription="Een nieuw document maken." ma:contentTypeScope="" ma:versionID="414c502dd982eced13596d9515327a4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E4EAD-9677-4744-9437-82FEC2A484BA}">
  <ds:schemaRefs>
    <ds:schemaRef ds:uri="http://schemas.microsoft.com/sharepoint/v3/contenttype/forms"/>
  </ds:schemaRefs>
</ds:datastoreItem>
</file>

<file path=customXml/itemProps2.xml><?xml version="1.0" encoding="utf-8"?>
<ds:datastoreItem xmlns:ds="http://schemas.openxmlformats.org/officeDocument/2006/customXml" ds:itemID="{BB03834C-664A-468D-8A40-0E3638DEBF4E}">
  <ds:schemaRefs>
    <ds:schemaRef ds:uri="http://www.w3.org/XML/1998/namespace"/>
    <ds:schemaRef ds:uri="http://purl.org/dc/dcmitype/"/>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s>
</ds:datastoreItem>
</file>

<file path=customXml/itemProps3.xml><?xml version="1.0" encoding="utf-8"?>
<ds:datastoreItem xmlns:ds="http://schemas.openxmlformats.org/officeDocument/2006/customXml" ds:itemID="{02690FAE-0CD9-404F-B4AD-FD7873DC4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61B9019-C54F-4DC5-A12C-82B396DA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Reader2007</Template>
  <TotalTime>1</TotalTime>
  <Pages>1</Pages>
  <Words>392</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Moduleboek databasekoppelingen 2</vt:lpstr>
    </vt:vector>
  </TitlesOfParts>
  <Company>glr</Company>
  <LinksUpToDate>false</LinksUpToDate>
  <CharactersWithSpaces>2392</CharactersWithSpaces>
  <SharedDoc>false</SharedDoc>
  <HLinks>
    <vt:vector size="264" baseType="variant">
      <vt:variant>
        <vt:i4>7536763</vt:i4>
      </vt:variant>
      <vt:variant>
        <vt:i4>255</vt:i4>
      </vt:variant>
      <vt:variant>
        <vt:i4>0</vt:i4>
      </vt:variant>
      <vt:variant>
        <vt:i4>5</vt:i4>
      </vt:variant>
      <vt:variant>
        <vt:lpwstr>http://www.lynda.com/home/DisplayCourseN.aspx?lpk2=474</vt:lpwstr>
      </vt:variant>
      <vt:variant>
        <vt:lpwstr/>
      </vt:variant>
      <vt:variant>
        <vt:i4>3604526</vt:i4>
      </vt:variant>
      <vt:variant>
        <vt:i4>252</vt:i4>
      </vt:variant>
      <vt:variant>
        <vt:i4>0</vt:i4>
      </vt:variant>
      <vt:variant>
        <vt:i4>5</vt:i4>
      </vt:variant>
      <vt:variant>
        <vt:lpwstr>http://www.pktjoomla.glrdmd.eu/joomla/administrator</vt:lpwstr>
      </vt:variant>
      <vt:variant>
        <vt:lpwstr/>
      </vt:variant>
      <vt:variant>
        <vt:i4>6946869</vt:i4>
      </vt:variant>
      <vt:variant>
        <vt:i4>249</vt:i4>
      </vt:variant>
      <vt:variant>
        <vt:i4>0</vt:i4>
      </vt:variant>
      <vt:variant>
        <vt:i4>5</vt:i4>
      </vt:variant>
      <vt:variant>
        <vt:lpwstr>http://(www).studentnummer.glrdmd.eu/joomla</vt:lpwstr>
      </vt:variant>
      <vt:variant>
        <vt:lpwstr/>
      </vt:variant>
      <vt:variant>
        <vt:i4>8126516</vt:i4>
      </vt:variant>
      <vt:variant>
        <vt:i4>246</vt:i4>
      </vt:variant>
      <vt:variant>
        <vt:i4>0</vt:i4>
      </vt:variant>
      <vt:variant>
        <vt:i4>5</vt:i4>
      </vt:variant>
      <vt:variant>
        <vt:lpwstr>http://www.cmsoverzicht.nl/</vt:lpwstr>
      </vt:variant>
      <vt:variant>
        <vt:lpwstr/>
      </vt:variant>
      <vt:variant>
        <vt:i4>1572922</vt:i4>
      </vt:variant>
      <vt:variant>
        <vt:i4>239</vt:i4>
      </vt:variant>
      <vt:variant>
        <vt:i4>0</vt:i4>
      </vt:variant>
      <vt:variant>
        <vt:i4>5</vt:i4>
      </vt:variant>
      <vt:variant>
        <vt:lpwstr/>
      </vt:variant>
      <vt:variant>
        <vt:lpwstr>_Toc244856955</vt:lpwstr>
      </vt:variant>
      <vt:variant>
        <vt:i4>1572922</vt:i4>
      </vt:variant>
      <vt:variant>
        <vt:i4>233</vt:i4>
      </vt:variant>
      <vt:variant>
        <vt:i4>0</vt:i4>
      </vt:variant>
      <vt:variant>
        <vt:i4>5</vt:i4>
      </vt:variant>
      <vt:variant>
        <vt:lpwstr/>
      </vt:variant>
      <vt:variant>
        <vt:lpwstr>_Toc244856954</vt:lpwstr>
      </vt:variant>
      <vt:variant>
        <vt:i4>1572922</vt:i4>
      </vt:variant>
      <vt:variant>
        <vt:i4>227</vt:i4>
      </vt:variant>
      <vt:variant>
        <vt:i4>0</vt:i4>
      </vt:variant>
      <vt:variant>
        <vt:i4>5</vt:i4>
      </vt:variant>
      <vt:variant>
        <vt:lpwstr/>
      </vt:variant>
      <vt:variant>
        <vt:lpwstr>_Toc244856953</vt:lpwstr>
      </vt:variant>
      <vt:variant>
        <vt:i4>1572922</vt:i4>
      </vt:variant>
      <vt:variant>
        <vt:i4>221</vt:i4>
      </vt:variant>
      <vt:variant>
        <vt:i4>0</vt:i4>
      </vt:variant>
      <vt:variant>
        <vt:i4>5</vt:i4>
      </vt:variant>
      <vt:variant>
        <vt:lpwstr/>
      </vt:variant>
      <vt:variant>
        <vt:lpwstr>_Toc244856952</vt:lpwstr>
      </vt:variant>
      <vt:variant>
        <vt:i4>1572922</vt:i4>
      </vt:variant>
      <vt:variant>
        <vt:i4>215</vt:i4>
      </vt:variant>
      <vt:variant>
        <vt:i4>0</vt:i4>
      </vt:variant>
      <vt:variant>
        <vt:i4>5</vt:i4>
      </vt:variant>
      <vt:variant>
        <vt:lpwstr/>
      </vt:variant>
      <vt:variant>
        <vt:lpwstr>_Toc244856951</vt:lpwstr>
      </vt:variant>
      <vt:variant>
        <vt:i4>1572922</vt:i4>
      </vt:variant>
      <vt:variant>
        <vt:i4>209</vt:i4>
      </vt:variant>
      <vt:variant>
        <vt:i4>0</vt:i4>
      </vt:variant>
      <vt:variant>
        <vt:i4>5</vt:i4>
      </vt:variant>
      <vt:variant>
        <vt:lpwstr/>
      </vt:variant>
      <vt:variant>
        <vt:lpwstr>_Toc244856950</vt:lpwstr>
      </vt:variant>
      <vt:variant>
        <vt:i4>1638458</vt:i4>
      </vt:variant>
      <vt:variant>
        <vt:i4>203</vt:i4>
      </vt:variant>
      <vt:variant>
        <vt:i4>0</vt:i4>
      </vt:variant>
      <vt:variant>
        <vt:i4>5</vt:i4>
      </vt:variant>
      <vt:variant>
        <vt:lpwstr/>
      </vt:variant>
      <vt:variant>
        <vt:lpwstr>_Toc244856949</vt:lpwstr>
      </vt:variant>
      <vt:variant>
        <vt:i4>1638458</vt:i4>
      </vt:variant>
      <vt:variant>
        <vt:i4>197</vt:i4>
      </vt:variant>
      <vt:variant>
        <vt:i4>0</vt:i4>
      </vt:variant>
      <vt:variant>
        <vt:i4>5</vt:i4>
      </vt:variant>
      <vt:variant>
        <vt:lpwstr/>
      </vt:variant>
      <vt:variant>
        <vt:lpwstr>_Toc244856948</vt:lpwstr>
      </vt:variant>
      <vt:variant>
        <vt:i4>1638458</vt:i4>
      </vt:variant>
      <vt:variant>
        <vt:i4>191</vt:i4>
      </vt:variant>
      <vt:variant>
        <vt:i4>0</vt:i4>
      </vt:variant>
      <vt:variant>
        <vt:i4>5</vt:i4>
      </vt:variant>
      <vt:variant>
        <vt:lpwstr/>
      </vt:variant>
      <vt:variant>
        <vt:lpwstr>_Toc244856947</vt:lpwstr>
      </vt:variant>
      <vt:variant>
        <vt:i4>1638458</vt:i4>
      </vt:variant>
      <vt:variant>
        <vt:i4>185</vt:i4>
      </vt:variant>
      <vt:variant>
        <vt:i4>0</vt:i4>
      </vt:variant>
      <vt:variant>
        <vt:i4>5</vt:i4>
      </vt:variant>
      <vt:variant>
        <vt:lpwstr/>
      </vt:variant>
      <vt:variant>
        <vt:lpwstr>_Toc244856946</vt:lpwstr>
      </vt:variant>
      <vt:variant>
        <vt:i4>1638458</vt:i4>
      </vt:variant>
      <vt:variant>
        <vt:i4>179</vt:i4>
      </vt:variant>
      <vt:variant>
        <vt:i4>0</vt:i4>
      </vt:variant>
      <vt:variant>
        <vt:i4>5</vt:i4>
      </vt:variant>
      <vt:variant>
        <vt:lpwstr/>
      </vt:variant>
      <vt:variant>
        <vt:lpwstr>_Toc244856945</vt:lpwstr>
      </vt:variant>
      <vt:variant>
        <vt:i4>1638458</vt:i4>
      </vt:variant>
      <vt:variant>
        <vt:i4>173</vt:i4>
      </vt:variant>
      <vt:variant>
        <vt:i4>0</vt:i4>
      </vt:variant>
      <vt:variant>
        <vt:i4>5</vt:i4>
      </vt:variant>
      <vt:variant>
        <vt:lpwstr/>
      </vt:variant>
      <vt:variant>
        <vt:lpwstr>_Toc244856944</vt:lpwstr>
      </vt:variant>
      <vt:variant>
        <vt:i4>1638458</vt:i4>
      </vt:variant>
      <vt:variant>
        <vt:i4>167</vt:i4>
      </vt:variant>
      <vt:variant>
        <vt:i4>0</vt:i4>
      </vt:variant>
      <vt:variant>
        <vt:i4>5</vt:i4>
      </vt:variant>
      <vt:variant>
        <vt:lpwstr/>
      </vt:variant>
      <vt:variant>
        <vt:lpwstr>_Toc244856943</vt:lpwstr>
      </vt:variant>
      <vt:variant>
        <vt:i4>1638458</vt:i4>
      </vt:variant>
      <vt:variant>
        <vt:i4>161</vt:i4>
      </vt:variant>
      <vt:variant>
        <vt:i4>0</vt:i4>
      </vt:variant>
      <vt:variant>
        <vt:i4>5</vt:i4>
      </vt:variant>
      <vt:variant>
        <vt:lpwstr/>
      </vt:variant>
      <vt:variant>
        <vt:lpwstr>_Toc244856942</vt:lpwstr>
      </vt:variant>
      <vt:variant>
        <vt:i4>1638458</vt:i4>
      </vt:variant>
      <vt:variant>
        <vt:i4>155</vt:i4>
      </vt:variant>
      <vt:variant>
        <vt:i4>0</vt:i4>
      </vt:variant>
      <vt:variant>
        <vt:i4>5</vt:i4>
      </vt:variant>
      <vt:variant>
        <vt:lpwstr/>
      </vt:variant>
      <vt:variant>
        <vt:lpwstr>_Toc244856941</vt:lpwstr>
      </vt:variant>
      <vt:variant>
        <vt:i4>1638458</vt:i4>
      </vt:variant>
      <vt:variant>
        <vt:i4>149</vt:i4>
      </vt:variant>
      <vt:variant>
        <vt:i4>0</vt:i4>
      </vt:variant>
      <vt:variant>
        <vt:i4>5</vt:i4>
      </vt:variant>
      <vt:variant>
        <vt:lpwstr/>
      </vt:variant>
      <vt:variant>
        <vt:lpwstr>_Toc244856940</vt:lpwstr>
      </vt:variant>
      <vt:variant>
        <vt:i4>1966138</vt:i4>
      </vt:variant>
      <vt:variant>
        <vt:i4>143</vt:i4>
      </vt:variant>
      <vt:variant>
        <vt:i4>0</vt:i4>
      </vt:variant>
      <vt:variant>
        <vt:i4>5</vt:i4>
      </vt:variant>
      <vt:variant>
        <vt:lpwstr/>
      </vt:variant>
      <vt:variant>
        <vt:lpwstr>_Toc244856939</vt:lpwstr>
      </vt:variant>
      <vt:variant>
        <vt:i4>1966138</vt:i4>
      </vt:variant>
      <vt:variant>
        <vt:i4>137</vt:i4>
      </vt:variant>
      <vt:variant>
        <vt:i4>0</vt:i4>
      </vt:variant>
      <vt:variant>
        <vt:i4>5</vt:i4>
      </vt:variant>
      <vt:variant>
        <vt:lpwstr/>
      </vt:variant>
      <vt:variant>
        <vt:lpwstr>_Toc244856938</vt:lpwstr>
      </vt:variant>
      <vt:variant>
        <vt:i4>1966138</vt:i4>
      </vt:variant>
      <vt:variant>
        <vt:i4>131</vt:i4>
      </vt:variant>
      <vt:variant>
        <vt:i4>0</vt:i4>
      </vt:variant>
      <vt:variant>
        <vt:i4>5</vt:i4>
      </vt:variant>
      <vt:variant>
        <vt:lpwstr/>
      </vt:variant>
      <vt:variant>
        <vt:lpwstr>_Toc244856937</vt:lpwstr>
      </vt:variant>
      <vt:variant>
        <vt:i4>1966138</vt:i4>
      </vt:variant>
      <vt:variant>
        <vt:i4>125</vt:i4>
      </vt:variant>
      <vt:variant>
        <vt:i4>0</vt:i4>
      </vt:variant>
      <vt:variant>
        <vt:i4>5</vt:i4>
      </vt:variant>
      <vt:variant>
        <vt:lpwstr/>
      </vt:variant>
      <vt:variant>
        <vt:lpwstr>_Toc244856936</vt:lpwstr>
      </vt:variant>
      <vt:variant>
        <vt:i4>1966138</vt:i4>
      </vt:variant>
      <vt:variant>
        <vt:i4>119</vt:i4>
      </vt:variant>
      <vt:variant>
        <vt:i4>0</vt:i4>
      </vt:variant>
      <vt:variant>
        <vt:i4>5</vt:i4>
      </vt:variant>
      <vt:variant>
        <vt:lpwstr/>
      </vt:variant>
      <vt:variant>
        <vt:lpwstr>_Toc244856935</vt:lpwstr>
      </vt:variant>
      <vt:variant>
        <vt:i4>1966138</vt:i4>
      </vt:variant>
      <vt:variant>
        <vt:i4>113</vt:i4>
      </vt:variant>
      <vt:variant>
        <vt:i4>0</vt:i4>
      </vt:variant>
      <vt:variant>
        <vt:i4>5</vt:i4>
      </vt:variant>
      <vt:variant>
        <vt:lpwstr/>
      </vt:variant>
      <vt:variant>
        <vt:lpwstr>_Toc244856934</vt:lpwstr>
      </vt:variant>
      <vt:variant>
        <vt:i4>1966138</vt:i4>
      </vt:variant>
      <vt:variant>
        <vt:i4>107</vt:i4>
      </vt:variant>
      <vt:variant>
        <vt:i4>0</vt:i4>
      </vt:variant>
      <vt:variant>
        <vt:i4>5</vt:i4>
      </vt:variant>
      <vt:variant>
        <vt:lpwstr/>
      </vt:variant>
      <vt:variant>
        <vt:lpwstr>_Toc244856933</vt:lpwstr>
      </vt:variant>
      <vt:variant>
        <vt:i4>1966138</vt:i4>
      </vt:variant>
      <vt:variant>
        <vt:i4>101</vt:i4>
      </vt:variant>
      <vt:variant>
        <vt:i4>0</vt:i4>
      </vt:variant>
      <vt:variant>
        <vt:i4>5</vt:i4>
      </vt:variant>
      <vt:variant>
        <vt:lpwstr/>
      </vt:variant>
      <vt:variant>
        <vt:lpwstr>_Toc244856932</vt:lpwstr>
      </vt:variant>
      <vt:variant>
        <vt:i4>1966138</vt:i4>
      </vt:variant>
      <vt:variant>
        <vt:i4>95</vt:i4>
      </vt:variant>
      <vt:variant>
        <vt:i4>0</vt:i4>
      </vt:variant>
      <vt:variant>
        <vt:i4>5</vt:i4>
      </vt:variant>
      <vt:variant>
        <vt:lpwstr/>
      </vt:variant>
      <vt:variant>
        <vt:lpwstr>_Toc244856931</vt:lpwstr>
      </vt:variant>
      <vt:variant>
        <vt:i4>1966138</vt:i4>
      </vt:variant>
      <vt:variant>
        <vt:i4>89</vt:i4>
      </vt:variant>
      <vt:variant>
        <vt:i4>0</vt:i4>
      </vt:variant>
      <vt:variant>
        <vt:i4>5</vt:i4>
      </vt:variant>
      <vt:variant>
        <vt:lpwstr/>
      </vt:variant>
      <vt:variant>
        <vt:lpwstr>_Toc244856930</vt:lpwstr>
      </vt:variant>
      <vt:variant>
        <vt:i4>2031674</vt:i4>
      </vt:variant>
      <vt:variant>
        <vt:i4>83</vt:i4>
      </vt:variant>
      <vt:variant>
        <vt:i4>0</vt:i4>
      </vt:variant>
      <vt:variant>
        <vt:i4>5</vt:i4>
      </vt:variant>
      <vt:variant>
        <vt:lpwstr/>
      </vt:variant>
      <vt:variant>
        <vt:lpwstr>_Toc244856929</vt:lpwstr>
      </vt:variant>
      <vt:variant>
        <vt:i4>2031674</vt:i4>
      </vt:variant>
      <vt:variant>
        <vt:i4>77</vt:i4>
      </vt:variant>
      <vt:variant>
        <vt:i4>0</vt:i4>
      </vt:variant>
      <vt:variant>
        <vt:i4>5</vt:i4>
      </vt:variant>
      <vt:variant>
        <vt:lpwstr/>
      </vt:variant>
      <vt:variant>
        <vt:lpwstr>_Toc244856928</vt:lpwstr>
      </vt:variant>
      <vt:variant>
        <vt:i4>2031674</vt:i4>
      </vt:variant>
      <vt:variant>
        <vt:i4>71</vt:i4>
      </vt:variant>
      <vt:variant>
        <vt:i4>0</vt:i4>
      </vt:variant>
      <vt:variant>
        <vt:i4>5</vt:i4>
      </vt:variant>
      <vt:variant>
        <vt:lpwstr/>
      </vt:variant>
      <vt:variant>
        <vt:lpwstr>_Toc244856927</vt:lpwstr>
      </vt:variant>
      <vt:variant>
        <vt:i4>2031674</vt:i4>
      </vt:variant>
      <vt:variant>
        <vt:i4>65</vt:i4>
      </vt:variant>
      <vt:variant>
        <vt:i4>0</vt:i4>
      </vt:variant>
      <vt:variant>
        <vt:i4>5</vt:i4>
      </vt:variant>
      <vt:variant>
        <vt:lpwstr/>
      </vt:variant>
      <vt:variant>
        <vt:lpwstr>_Toc244856926</vt:lpwstr>
      </vt:variant>
      <vt:variant>
        <vt:i4>2031674</vt:i4>
      </vt:variant>
      <vt:variant>
        <vt:i4>59</vt:i4>
      </vt:variant>
      <vt:variant>
        <vt:i4>0</vt:i4>
      </vt:variant>
      <vt:variant>
        <vt:i4>5</vt:i4>
      </vt:variant>
      <vt:variant>
        <vt:lpwstr/>
      </vt:variant>
      <vt:variant>
        <vt:lpwstr>_Toc244856925</vt:lpwstr>
      </vt:variant>
      <vt:variant>
        <vt:i4>2031674</vt:i4>
      </vt:variant>
      <vt:variant>
        <vt:i4>53</vt:i4>
      </vt:variant>
      <vt:variant>
        <vt:i4>0</vt:i4>
      </vt:variant>
      <vt:variant>
        <vt:i4>5</vt:i4>
      </vt:variant>
      <vt:variant>
        <vt:lpwstr/>
      </vt:variant>
      <vt:variant>
        <vt:lpwstr>_Toc244856924</vt:lpwstr>
      </vt:variant>
      <vt:variant>
        <vt:i4>2031674</vt:i4>
      </vt:variant>
      <vt:variant>
        <vt:i4>47</vt:i4>
      </vt:variant>
      <vt:variant>
        <vt:i4>0</vt:i4>
      </vt:variant>
      <vt:variant>
        <vt:i4>5</vt:i4>
      </vt:variant>
      <vt:variant>
        <vt:lpwstr/>
      </vt:variant>
      <vt:variant>
        <vt:lpwstr>_Toc244856923</vt:lpwstr>
      </vt:variant>
      <vt:variant>
        <vt:i4>2031674</vt:i4>
      </vt:variant>
      <vt:variant>
        <vt:i4>41</vt:i4>
      </vt:variant>
      <vt:variant>
        <vt:i4>0</vt:i4>
      </vt:variant>
      <vt:variant>
        <vt:i4>5</vt:i4>
      </vt:variant>
      <vt:variant>
        <vt:lpwstr/>
      </vt:variant>
      <vt:variant>
        <vt:lpwstr>_Toc244856922</vt:lpwstr>
      </vt:variant>
      <vt:variant>
        <vt:i4>2031674</vt:i4>
      </vt:variant>
      <vt:variant>
        <vt:i4>35</vt:i4>
      </vt:variant>
      <vt:variant>
        <vt:i4>0</vt:i4>
      </vt:variant>
      <vt:variant>
        <vt:i4>5</vt:i4>
      </vt:variant>
      <vt:variant>
        <vt:lpwstr/>
      </vt:variant>
      <vt:variant>
        <vt:lpwstr>_Toc244856921</vt:lpwstr>
      </vt:variant>
      <vt:variant>
        <vt:i4>2031674</vt:i4>
      </vt:variant>
      <vt:variant>
        <vt:i4>29</vt:i4>
      </vt:variant>
      <vt:variant>
        <vt:i4>0</vt:i4>
      </vt:variant>
      <vt:variant>
        <vt:i4>5</vt:i4>
      </vt:variant>
      <vt:variant>
        <vt:lpwstr/>
      </vt:variant>
      <vt:variant>
        <vt:lpwstr>_Toc244856920</vt:lpwstr>
      </vt:variant>
      <vt:variant>
        <vt:i4>1835066</vt:i4>
      </vt:variant>
      <vt:variant>
        <vt:i4>23</vt:i4>
      </vt:variant>
      <vt:variant>
        <vt:i4>0</vt:i4>
      </vt:variant>
      <vt:variant>
        <vt:i4>5</vt:i4>
      </vt:variant>
      <vt:variant>
        <vt:lpwstr/>
      </vt:variant>
      <vt:variant>
        <vt:lpwstr>_Toc244856919</vt:lpwstr>
      </vt:variant>
      <vt:variant>
        <vt:i4>1835066</vt:i4>
      </vt:variant>
      <vt:variant>
        <vt:i4>17</vt:i4>
      </vt:variant>
      <vt:variant>
        <vt:i4>0</vt:i4>
      </vt:variant>
      <vt:variant>
        <vt:i4>5</vt:i4>
      </vt:variant>
      <vt:variant>
        <vt:lpwstr/>
      </vt:variant>
      <vt:variant>
        <vt:lpwstr>_Toc244856918</vt:lpwstr>
      </vt:variant>
      <vt:variant>
        <vt:i4>1835066</vt:i4>
      </vt:variant>
      <vt:variant>
        <vt:i4>11</vt:i4>
      </vt:variant>
      <vt:variant>
        <vt:i4>0</vt:i4>
      </vt:variant>
      <vt:variant>
        <vt:i4>5</vt:i4>
      </vt:variant>
      <vt:variant>
        <vt:lpwstr/>
      </vt:variant>
      <vt:variant>
        <vt:lpwstr>_Toc244856917</vt:lpwstr>
      </vt:variant>
      <vt:variant>
        <vt:i4>1835066</vt:i4>
      </vt:variant>
      <vt:variant>
        <vt:i4>5</vt:i4>
      </vt:variant>
      <vt:variant>
        <vt:i4>0</vt:i4>
      </vt:variant>
      <vt:variant>
        <vt:i4>5</vt:i4>
      </vt:variant>
      <vt:variant>
        <vt:lpwstr/>
      </vt:variant>
      <vt:variant>
        <vt:lpwstr>_Toc244856916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Moduleboek databasekoppelingen 2</dc:title>
  <dc:creator>glr</dc:creator>
  <cp:lastModifiedBy>Henk Bijlsma</cp:lastModifiedBy>
  <cp:revision>4</cp:revision>
  <cp:lastPrinted>2011-06-22T05:18:00Z</cp:lastPrinted>
  <dcterms:created xsi:type="dcterms:W3CDTF">2018-03-01T15:54:00Z</dcterms:created>
  <dcterms:modified xsi:type="dcterms:W3CDTF">2018-03-04T15:04:00Z</dcterms:modified>
</cp:coreProperties>
</file>